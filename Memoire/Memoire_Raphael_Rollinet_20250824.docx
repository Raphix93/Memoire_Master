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9"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10" w:history="1">
                        <w:r w:rsidRPr="00117D79">
                          <w:rPr>
                            <w:rStyle w:val="Lienhypertexte"/>
                            <w:color w:val="FFFFFF" w:themeColor="background1"/>
                            <w:sz w:val="18"/>
                            <w:szCs w:val="16"/>
                          </w:rPr>
                          <w:t>raphael.rollinet@unine.ch</w:t>
                        </w:r>
                      </w:hyperlink>
                    </w:p>
                    <w:p w14:paraId="52A1A0DF" w14:textId="74AC91AE"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default" r:id="rId15"/>
          <w:footerReference w:type="default" r:id="rId16"/>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9386337"/>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9386338"/>
      <w:r>
        <w:t>Remerciements</w:t>
      </w:r>
      <w:bookmarkEnd w:id="5"/>
      <w:bookmarkEnd w:id="6"/>
    </w:p>
    <w:p w14:paraId="2B9B2CD2" w14:textId="77777777" w:rsidR="001552F5" w:rsidRDefault="00E25DE7" w:rsidP="00E25DE7">
      <w:pPr>
        <w:pStyle w:val="Corpsdetexte"/>
      </w:pPr>
      <w:r>
        <w:t xml:space="preserve">Mes remerciements particuliers pour monsieur Lionel Bartolini pour avoir accepté d’être mon directeur de mémoire. </w:t>
      </w:r>
      <w:r w:rsidR="001552F5">
        <w:t xml:space="preserve">Monsieur Beretta également pour le soutien sur les questions numériques, notamment pour la base de données. </w:t>
      </w:r>
    </w:p>
    <w:p w14:paraId="7DCA059B" w14:textId="193F4733" w:rsidR="00E25DE7" w:rsidRDefault="001552F5" w:rsidP="00E25DE7">
      <w:pPr>
        <w:pStyle w:val="Corpsdetexte"/>
      </w:pPr>
      <w:r>
        <w:t>Mes remerciements p</w:t>
      </w:r>
      <w:r w:rsidR="00E25DE7">
        <w:t xml:space="preserve">our leurs contributions à ce travail dans le cadre de l’enquête vont aux membres des directions romandes qui ont répondu à mon enquête et dont certains on était d’accord d’être cité nominativement, soit </w:t>
      </w:r>
      <w:r w:rsidR="00E25DE7" w:rsidRPr="00F57CF5">
        <w:t>Delphine Friedmann</w:t>
      </w:r>
      <w:r w:rsidR="00E25DE7">
        <w:t xml:space="preserve"> directrice des Archives cantonales vaudoises, </w:t>
      </w:r>
      <w:r w:rsidR="00E25DE7" w:rsidRPr="00F57CF5">
        <w:t>Fabienne Lutz-Studer</w:t>
      </w:r>
      <w:r w:rsidR="00E25DE7">
        <w:t xml:space="preserve"> directrice des </w:t>
      </w:r>
      <w:r w:rsidR="00E25DE7" w:rsidRPr="006271D0">
        <w:t>Archives de l'État du Valais</w:t>
      </w:r>
      <w:r w:rsidR="00E25DE7">
        <w:t xml:space="preserve">, le répondant des </w:t>
      </w:r>
      <w:r w:rsidR="00E25DE7" w:rsidRPr="006271D0">
        <w:t>Archives de l'État de Fribourg</w:t>
      </w:r>
      <w:r w:rsidR="00E25DE7">
        <w:t xml:space="preserve">, le répondant des </w:t>
      </w:r>
      <w:r w:rsidR="00E25DE7" w:rsidRPr="006271D0">
        <w:t>Archives cantonales jurassiennes</w:t>
      </w:r>
      <w:r w:rsidR="00E25DE7">
        <w:t xml:space="preserve">, </w:t>
      </w:r>
      <w:r w:rsidR="00E25DE7" w:rsidRPr="00F57CF5">
        <w:t xml:space="preserve">Sébastien Bischoff </w:t>
      </w:r>
      <w:r w:rsidR="00E25DE7">
        <w:t xml:space="preserve">archivistes responsables des questions numériques aux </w:t>
      </w:r>
      <w:r w:rsidR="00E25DE7" w:rsidRPr="006271D0">
        <w:t>Archives de l'état de Neuchâtel</w:t>
      </w:r>
      <w:r w:rsidR="00E25DE7">
        <w:t xml:space="preserve">, et le répondant des </w:t>
      </w:r>
      <w:r w:rsidR="00E25DE7" w:rsidRPr="006271D0">
        <w:t>Archives d'État de Genève</w:t>
      </w:r>
      <w:r w:rsidR="00E25DE7">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66041BDD" w14:textId="5E453A46" w:rsidR="004F4E6B"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9386337" w:history="1">
        <w:r w:rsidR="004F4E6B" w:rsidRPr="00350575">
          <w:rPr>
            <w:rStyle w:val="Lienhypertexte"/>
            <w:noProof/>
          </w:rPr>
          <w:t>Résumé</w:t>
        </w:r>
        <w:r w:rsidR="004F4E6B">
          <w:rPr>
            <w:noProof/>
            <w:webHidden/>
          </w:rPr>
          <w:tab/>
        </w:r>
        <w:r w:rsidR="004F4E6B">
          <w:rPr>
            <w:noProof/>
            <w:webHidden/>
          </w:rPr>
          <w:fldChar w:fldCharType="begin"/>
        </w:r>
        <w:r w:rsidR="004F4E6B">
          <w:rPr>
            <w:noProof/>
            <w:webHidden/>
          </w:rPr>
          <w:instrText xml:space="preserve"> PAGEREF _Toc209386337 \h </w:instrText>
        </w:r>
        <w:r w:rsidR="004F4E6B">
          <w:rPr>
            <w:noProof/>
            <w:webHidden/>
          </w:rPr>
        </w:r>
        <w:r w:rsidR="004F4E6B">
          <w:rPr>
            <w:noProof/>
            <w:webHidden/>
          </w:rPr>
          <w:fldChar w:fldCharType="separate"/>
        </w:r>
        <w:r w:rsidR="004F4E6B">
          <w:rPr>
            <w:noProof/>
            <w:webHidden/>
          </w:rPr>
          <w:t>i</w:t>
        </w:r>
        <w:r w:rsidR="004F4E6B">
          <w:rPr>
            <w:noProof/>
            <w:webHidden/>
          </w:rPr>
          <w:fldChar w:fldCharType="end"/>
        </w:r>
      </w:hyperlink>
    </w:p>
    <w:p w14:paraId="46ADE864" w14:textId="5099C2E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38" w:history="1">
        <w:r w:rsidRPr="00350575">
          <w:rPr>
            <w:rStyle w:val="Lienhypertexte"/>
            <w:noProof/>
          </w:rPr>
          <w:t>Remerciements</w:t>
        </w:r>
        <w:r>
          <w:rPr>
            <w:noProof/>
            <w:webHidden/>
          </w:rPr>
          <w:tab/>
        </w:r>
        <w:r>
          <w:rPr>
            <w:noProof/>
            <w:webHidden/>
          </w:rPr>
          <w:fldChar w:fldCharType="begin"/>
        </w:r>
        <w:r>
          <w:rPr>
            <w:noProof/>
            <w:webHidden/>
          </w:rPr>
          <w:instrText xml:space="preserve"> PAGEREF _Toc209386338 \h </w:instrText>
        </w:r>
        <w:r>
          <w:rPr>
            <w:noProof/>
            <w:webHidden/>
          </w:rPr>
        </w:r>
        <w:r>
          <w:rPr>
            <w:noProof/>
            <w:webHidden/>
          </w:rPr>
          <w:fldChar w:fldCharType="separate"/>
        </w:r>
        <w:r>
          <w:rPr>
            <w:noProof/>
            <w:webHidden/>
          </w:rPr>
          <w:t>ii</w:t>
        </w:r>
        <w:r>
          <w:rPr>
            <w:noProof/>
            <w:webHidden/>
          </w:rPr>
          <w:fldChar w:fldCharType="end"/>
        </w:r>
      </w:hyperlink>
    </w:p>
    <w:p w14:paraId="18B92EE1" w14:textId="699382FA"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39" w:history="1">
        <w:r w:rsidRPr="00350575">
          <w:rPr>
            <w:rStyle w:val="Lienhypertexte"/>
            <w:noProof/>
          </w:rPr>
          <w:t>Liste des tableaux</w:t>
        </w:r>
        <w:r>
          <w:rPr>
            <w:noProof/>
            <w:webHidden/>
          </w:rPr>
          <w:tab/>
        </w:r>
        <w:r>
          <w:rPr>
            <w:noProof/>
            <w:webHidden/>
          </w:rPr>
          <w:fldChar w:fldCharType="begin"/>
        </w:r>
        <w:r>
          <w:rPr>
            <w:noProof/>
            <w:webHidden/>
          </w:rPr>
          <w:instrText xml:space="preserve"> PAGEREF _Toc209386339 \h </w:instrText>
        </w:r>
        <w:r>
          <w:rPr>
            <w:noProof/>
            <w:webHidden/>
          </w:rPr>
        </w:r>
        <w:r>
          <w:rPr>
            <w:noProof/>
            <w:webHidden/>
          </w:rPr>
          <w:fldChar w:fldCharType="separate"/>
        </w:r>
        <w:r>
          <w:rPr>
            <w:noProof/>
            <w:webHidden/>
          </w:rPr>
          <w:t>v</w:t>
        </w:r>
        <w:r>
          <w:rPr>
            <w:noProof/>
            <w:webHidden/>
          </w:rPr>
          <w:fldChar w:fldCharType="end"/>
        </w:r>
      </w:hyperlink>
    </w:p>
    <w:p w14:paraId="13482C75" w14:textId="43650A06"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0" w:history="1">
        <w:r w:rsidRPr="00350575">
          <w:rPr>
            <w:rStyle w:val="Lienhypertexte"/>
            <w:noProof/>
          </w:rPr>
          <w:t>Liste des figures</w:t>
        </w:r>
        <w:r>
          <w:rPr>
            <w:noProof/>
            <w:webHidden/>
          </w:rPr>
          <w:tab/>
        </w:r>
        <w:r>
          <w:rPr>
            <w:noProof/>
            <w:webHidden/>
          </w:rPr>
          <w:fldChar w:fldCharType="begin"/>
        </w:r>
        <w:r>
          <w:rPr>
            <w:noProof/>
            <w:webHidden/>
          </w:rPr>
          <w:instrText xml:space="preserve"> PAGEREF _Toc209386340 \h </w:instrText>
        </w:r>
        <w:r>
          <w:rPr>
            <w:noProof/>
            <w:webHidden/>
          </w:rPr>
        </w:r>
        <w:r>
          <w:rPr>
            <w:noProof/>
            <w:webHidden/>
          </w:rPr>
          <w:fldChar w:fldCharType="separate"/>
        </w:r>
        <w:r>
          <w:rPr>
            <w:noProof/>
            <w:webHidden/>
          </w:rPr>
          <w:t>vi</w:t>
        </w:r>
        <w:r>
          <w:rPr>
            <w:noProof/>
            <w:webHidden/>
          </w:rPr>
          <w:fldChar w:fldCharType="end"/>
        </w:r>
      </w:hyperlink>
    </w:p>
    <w:p w14:paraId="52DE3941" w14:textId="73E6D89B"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1" w:history="1">
        <w:r w:rsidRPr="00350575">
          <w:rPr>
            <w:rStyle w:val="Lienhypertexte"/>
            <w:noProof/>
          </w:rPr>
          <w:t>Liste des abréviations</w:t>
        </w:r>
        <w:r>
          <w:rPr>
            <w:noProof/>
            <w:webHidden/>
          </w:rPr>
          <w:tab/>
        </w:r>
        <w:r>
          <w:rPr>
            <w:noProof/>
            <w:webHidden/>
          </w:rPr>
          <w:fldChar w:fldCharType="begin"/>
        </w:r>
        <w:r>
          <w:rPr>
            <w:noProof/>
            <w:webHidden/>
          </w:rPr>
          <w:instrText xml:space="preserve"> PAGEREF _Toc209386341 \h </w:instrText>
        </w:r>
        <w:r>
          <w:rPr>
            <w:noProof/>
            <w:webHidden/>
          </w:rPr>
        </w:r>
        <w:r>
          <w:rPr>
            <w:noProof/>
            <w:webHidden/>
          </w:rPr>
          <w:fldChar w:fldCharType="separate"/>
        </w:r>
        <w:r>
          <w:rPr>
            <w:noProof/>
            <w:webHidden/>
          </w:rPr>
          <w:t>vii</w:t>
        </w:r>
        <w:r>
          <w:rPr>
            <w:noProof/>
            <w:webHidden/>
          </w:rPr>
          <w:fldChar w:fldCharType="end"/>
        </w:r>
      </w:hyperlink>
    </w:p>
    <w:p w14:paraId="324747A8" w14:textId="699DCB6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2" w:history="1">
        <w:r w:rsidRPr="00350575">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Introduction</w:t>
        </w:r>
        <w:r>
          <w:rPr>
            <w:noProof/>
            <w:webHidden/>
          </w:rPr>
          <w:tab/>
        </w:r>
        <w:r>
          <w:rPr>
            <w:noProof/>
            <w:webHidden/>
          </w:rPr>
          <w:fldChar w:fldCharType="begin"/>
        </w:r>
        <w:r>
          <w:rPr>
            <w:noProof/>
            <w:webHidden/>
          </w:rPr>
          <w:instrText xml:space="preserve"> PAGEREF _Toc209386342 \h </w:instrText>
        </w:r>
        <w:r>
          <w:rPr>
            <w:noProof/>
            <w:webHidden/>
          </w:rPr>
        </w:r>
        <w:r>
          <w:rPr>
            <w:noProof/>
            <w:webHidden/>
          </w:rPr>
          <w:fldChar w:fldCharType="separate"/>
        </w:r>
        <w:r>
          <w:rPr>
            <w:noProof/>
            <w:webHidden/>
          </w:rPr>
          <w:t>1</w:t>
        </w:r>
        <w:r>
          <w:rPr>
            <w:noProof/>
            <w:webHidden/>
          </w:rPr>
          <w:fldChar w:fldCharType="end"/>
        </w:r>
      </w:hyperlink>
    </w:p>
    <w:p w14:paraId="7394D816" w14:textId="6219D1BC"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43" w:history="1">
        <w:r w:rsidRPr="00350575">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Problématique et questions de recherche</w:t>
        </w:r>
        <w:r>
          <w:rPr>
            <w:noProof/>
            <w:webHidden/>
          </w:rPr>
          <w:tab/>
        </w:r>
        <w:r>
          <w:rPr>
            <w:noProof/>
            <w:webHidden/>
          </w:rPr>
          <w:fldChar w:fldCharType="begin"/>
        </w:r>
        <w:r>
          <w:rPr>
            <w:noProof/>
            <w:webHidden/>
          </w:rPr>
          <w:instrText xml:space="preserve"> PAGEREF _Toc209386343 \h </w:instrText>
        </w:r>
        <w:r>
          <w:rPr>
            <w:noProof/>
            <w:webHidden/>
          </w:rPr>
        </w:r>
        <w:r>
          <w:rPr>
            <w:noProof/>
            <w:webHidden/>
          </w:rPr>
          <w:fldChar w:fldCharType="separate"/>
        </w:r>
        <w:r>
          <w:rPr>
            <w:noProof/>
            <w:webHidden/>
          </w:rPr>
          <w:t>3</w:t>
        </w:r>
        <w:r>
          <w:rPr>
            <w:noProof/>
            <w:webHidden/>
          </w:rPr>
          <w:fldChar w:fldCharType="end"/>
        </w:r>
      </w:hyperlink>
    </w:p>
    <w:p w14:paraId="3032BEF3" w14:textId="15AB892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4" w:history="1">
        <w:r w:rsidRPr="00350575">
          <w:rPr>
            <w:rStyle w:val="Lienhypertexte"/>
          </w:rPr>
          <w:t>1.1.1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Problématique</w:t>
        </w:r>
        <w:r>
          <w:rPr>
            <w:webHidden/>
          </w:rPr>
          <w:tab/>
        </w:r>
        <w:r>
          <w:rPr>
            <w:webHidden/>
          </w:rPr>
          <w:fldChar w:fldCharType="begin"/>
        </w:r>
        <w:r>
          <w:rPr>
            <w:webHidden/>
          </w:rPr>
          <w:instrText xml:space="preserve"> PAGEREF _Toc209386344 \h </w:instrText>
        </w:r>
        <w:r>
          <w:rPr>
            <w:webHidden/>
          </w:rPr>
        </w:r>
        <w:r>
          <w:rPr>
            <w:webHidden/>
          </w:rPr>
          <w:fldChar w:fldCharType="separate"/>
        </w:r>
        <w:r>
          <w:rPr>
            <w:webHidden/>
          </w:rPr>
          <w:t>3</w:t>
        </w:r>
        <w:r>
          <w:rPr>
            <w:webHidden/>
          </w:rPr>
          <w:fldChar w:fldCharType="end"/>
        </w:r>
      </w:hyperlink>
    </w:p>
    <w:p w14:paraId="25D44CF7" w14:textId="2293C997"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5" w:history="1">
        <w:r w:rsidRPr="00350575">
          <w:rPr>
            <w:rStyle w:val="Lienhypertexte"/>
          </w:rPr>
          <w:t>1.1.2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Délimitation du sujet</w:t>
        </w:r>
        <w:r>
          <w:rPr>
            <w:webHidden/>
          </w:rPr>
          <w:tab/>
        </w:r>
        <w:r>
          <w:rPr>
            <w:webHidden/>
          </w:rPr>
          <w:fldChar w:fldCharType="begin"/>
        </w:r>
        <w:r>
          <w:rPr>
            <w:webHidden/>
          </w:rPr>
          <w:instrText xml:space="preserve"> PAGEREF _Toc209386345 \h </w:instrText>
        </w:r>
        <w:r>
          <w:rPr>
            <w:webHidden/>
          </w:rPr>
        </w:r>
        <w:r>
          <w:rPr>
            <w:webHidden/>
          </w:rPr>
          <w:fldChar w:fldCharType="separate"/>
        </w:r>
        <w:r>
          <w:rPr>
            <w:webHidden/>
          </w:rPr>
          <w:t>3</w:t>
        </w:r>
        <w:r>
          <w:rPr>
            <w:webHidden/>
          </w:rPr>
          <w:fldChar w:fldCharType="end"/>
        </w:r>
      </w:hyperlink>
    </w:p>
    <w:p w14:paraId="5C996DA8" w14:textId="70EE3FDB"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6" w:history="1">
        <w:r w:rsidRPr="00350575">
          <w:rPr>
            <w:rStyle w:val="Lienhypertexte"/>
          </w:rPr>
          <w:t>1.1.3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Questions de recherche</w:t>
        </w:r>
        <w:r>
          <w:rPr>
            <w:webHidden/>
          </w:rPr>
          <w:tab/>
        </w:r>
        <w:r>
          <w:rPr>
            <w:webHidden/>
          </w:rPr>
          <w:fldChar w:fldCharType="begin"/>
        </w:r>
        <w:r>
          <w:rPr>
            <w:webHidden/>
          </w:rPr>
          <w:instrText xml:space="preserve"> PAGEREF _Toc209386346 \h </w:instrText>
        </w:r>
        <w:r>
          <w:rPr>
            <w:webHidden/>
          </w:rPr>
        </w:r>
        <w:r>
          <w:rPr>
            <w:webHidden/>
          </w:rPr>
          <w:fldChar w:fldCharType="separate"/>
        </w:r>
        <w:r>
          <w:rPr>
            <w:webHidden/>
          </w:rPr>
          <w:t>4</w:t>
        </w:r>
        <w:r>
          <w:rPr>
            <w:webHidden/>
          </w:rPr>
          <w:fldChar w:fldCharType="end"/>
        </w:r>
      </w:hyperlink>
    </w:p>
    <w:p w14:paraId="05109C47" w14:textId="549BDA4C"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47" w:history="1">
        <w:r w:rsidRPr="00350575">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Contexte</w:t>
        </w:r>
        <w:r>
          <w:rPr>
            <w:noProof/>
            <w:webHidden/>
          </w:rPr>
          <w:tab/>
        </w:r>
        <w:r>
          <w:rPr>
            <w:noProof/>
            <w:webHidden/>
          </w:rPr>
          <w:fldChar w:fldCharType="begin"/>
        </w:r>
        <w:r>
          <w:rPr>
            <w:noProof/>
            <w:webHidden/>
          </w:rPr>
          <w:instrText xml:space="preserve"> PAGEREF _Toc209386347 \h </w:instrText>
        </w:r>
        <w:r>
          <w:rPr>
            <w:noProof/>
            <w:webHidden/>
          </w:rPr>
        </w:r>
        <w:r>
          <w:rPr>
            <w:noProof/>
            <w:webHidden/>
          </w:rPr>
          <w:fldChar w:fldCharType="separate"/>
        </w:r>
        <w:r>
          <w:rPr>
            <w:noProof/>
            <w:webHidden/>
          </w:rPr>
          <w:t>5</w:t>
        </w:r>
        <w:r>
          <w:rPr>
            <w:noProof/>
            <w:webHidden/>
          </w:rPr>
          <w:fldChar w:fldCharType="end"/>
        </w:r>
      </w:hyperlink>
    </w:p>
    <w:p w14:paraId="694805E4" w14:textId="330D80A3"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8" w:history="1">
        <w:r w:rsidRPr="00350575">
          <w:rPr>
            <w:rStyle w:val="Lienhypertexte"/>
          </w:rPr>
          <w:t>2.1.1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Institutions</w:t>
        </w:r>
        <w:r>
          <w:rPr>
            <w:webHidden/>
          </w:rPr>
          <w:tab/>
        </w:r>
        <w:r>
          <w:rPr>
            <w:webHidden/>
          </w:rPr>
          <w:fldChar w:fldCharType="begin"/>
        </w:r>
        <w:r>
          <w:rPr>
            <w:webHidden/>
          </w:rPr>
          <w:instrText xml:space="preserve"> PAGEREF _Toc209386348 \h </w:instrText>
        </w:r>
        <w:r>
          <w:rPr>
            <w:webHidden/>
          </w:rPr>
        </w:r>
        <w:r>
          <w:rPr>
            <w:webHidden/>
          </w:rPr>
          <w:fldChar w:fldCharType="separate"/>
        </w:r>
        <w:r>
          <w:rPr>
            <w:webHidden/>
          </w:rPr>
          <w:t>5</w:t>
        </w:r>
        <w:r>
          <w:rPr>
            <w:webHidden/>
          </w:rPr>
          <w:fldChar w:fldCharType="end"/>
        </w:r>
      </w:hyperlink>
    </w:p>
    <w:p w14:paraId="0B16DB37" w14:textId="0AB952BB"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49" w:history="1">
        <w:r w:rsidRPr="00350575">
          <w:rPr>
            <w:rStyle w:val="Lienhypertexte"/>
          </w:rPr>
          <w:t>2.1.2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Fonctions de l’archiviste</w:t>
        </w:r>
        <w:r>
          <w:rPr>
            <w:webHidden/>
          </w:rPr>
          <w:tab/>
        </w:r>
        <w:r>
          <w:rPr>
            <w:webHidden/>
          </w:rPr>
          <w:fldChar w:fldCharType="begin"/>
        </w:r>
        <w:r>
          <w:rPr>
            <w:webHidden/>
          </w:rPr>
          <w:instrText xml:space="preserve"> PAGEREF _Toc209386349 \h </w:instrText>
        </w:r>
        <w:r>
          <w:rPr>
            <w:webHidden/>
          </w:rPr>
        </w:r>
        <w:r>
          <w:rPr>
            <w:webHidden/>
          </w:rPr>
          <w:fldChar w:fldCharType="separate"/>
        </w:r>
        <w:r>
          <w:rPr>
            <w:webHidden/>
          </w:rPr>
          <w:t>5</w:t>
        </w:r>
        <w:r>
          <w:rPr>
            <w:webHidden/>
          </w:rPr>
          <w:fldChar w:fldCharType="end"/>
        </w:r>
      </w:hyperlink>
    </w:p>
    <w:p w14:paraId="06E4893A" w14:textId="6FB3E174"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0" w:history="1">
        <w:r w:rsidRPr="00350575">
          <w:rPr>
            <w:rStyle w:val="Lienhypertexte"/>
          </w:rPr>
          <w:t>2.1.3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Fonction de diffusions</w:t>
        </w:r>
        <w:r>
          <w:rPr>
            <w:webHidden/>
          </w:rPr>
          <w:tab/>
        </w:r>
        <w:r>
          <w:rPr>
            <w:webHidden/>
          </w:rPr>
          <w:fldChar w:fldCharType="begin"/>
        </w:r>
        <w:r>
          <w:rPr>
            <w:webHidden/>
          </w:rPr>
          <w:instrText xml:space="preserve"> PAGEREF _Toc209386350 \h </w:instrText>
        </w:r>
        <w:r>
          <w:rPr>
            <w:webHidden/>
          </w:rPr>
        </w:r>
        <w:r>
          <w:rPr>
            <w:webHidden/>
          </w:rPr>
          <w:fldChar w:fldCharType="separate"/>
        </w:r>
        <w:r>
          <w:rPr>
            <w:webHidden/>
          </w:rPr>
          <w:t>6</w:t>
        </w:r>
        <w:r>
          <w:rPr>
            <w:webHidden/>
          </w:rPr>
          <w:fldChar w:fldCharType="end"/>
        </w:r>
      </w:hyperlink>
    </w:p>
    <w:p w14:paraId="08712B0C" w14:textId="536810E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1" w:history="1">
        <w:r w:rsidRPr="00350575">
          <w:rPr>
            <w:rStyle w:val="Lienhypertexte"/>
          </w:rPr>
          <w:t>2.1.4</w:t>
        </w:r>
        <w:r>
          <w:rPr>
            <w:rFonts w:asciiTheme="minorHAnsi" w:eastAsiaTheme="minorEastAsia" w:hAnsiTheme="minorHAnsi" w:cstheme="minorBidi"/>
            <w:kern w:val="2"/>
            <w:sz w:val="24"/>
            <w:szCs w:val="24"/>
            <w:lang w:eastAsia="fr-CH"/>
            <w14:ligatures w14:val="standardContextual"/>
          </w:rPr>
          <w:tab/>
        </w:r>
        <w:r w:rsidRPr="00350575">
          <w:rPr>
            <w:rStyle w:val="Lienhypertexte"/>
          </w:rPr>
          <w:t>Enjeux</w:t>
        </w:r>
        <w:r>
          <w:rPr>
            <w:webHidden/>
          </w:rPr>
          <w:tab/>
        </w:r>
        <w:r>
          <w:rPr>
            <w:webHidden/>
          </w:rPr>
          <w:fldChar w:fldCharType="begin"/>
        </w:r>
        <w:r>
          <w:rPr>
            <w:webHidden/>
          </w:rPr>
          <w:instrText xml:space="preserve"> PAGEREF _Toc209386351 \h </w:instrText>
        </w:r>
        <w:r>
          <w:rPr>
            <w:webHidden/>
          </w:rPr>
        </w:r>
        <w:r>
          <w:rPr>
            <w:webHidden/>
          </w:rPr>
          <w:fldChar w:fldCharType="separate"/>
        </w:r>
        <w:r>
          <w:rPr>
            <w:webHidden/>
          </w:rPr>
          <w:t>7</w:t>
        </w:r>
        <w:r>
          <w:rPr>
            <w:webHidden/>
          </w:rPr>
          <w:fldChar w:fldCharType="end"/>
        </w:r>
      </w:hyperlink>
    </w:p>
    <w:p w14:paraId="788D2EF1" w14:textId="6A238136"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2" w:history="1">
        <w:r w:rsidRPr="00350575">
          <w:rPr>
            <w:rStyle w:val="Lienhypertexte"/>
          </w:rPr>
          <w:t>2.1.5</w:t>
        </w:r>
        <w:r>
          <w:rPr>
            <w:rFonts w:asciiTheme="minorHAnsi" w:eastAsiaTheme="minorEastAsia" w:hAnsiTheme="minorHAnsi" w:cstheme="minorBidi"/>
            <w:kern w:val="2"/>
            <w:sz w:val="24"/>
            <w:szCs w:val="24"/>
            <w:lang w:eastAsia="fr-CH"/>
            <w14:ligatures w14:val="standardContextual"/>
          </w:rPr>
          <w:tab/>
        </w:r>
        <w:r w:rsidRPr="00350575">
          <w:rPr>
            <w:rStyle w:val="Lienhypertexte"/>
          </w:rPr>
          <w:t>Cadre légal</w:t>
        </w:r>
        <w:r>
          <w:rPr>
            <w:webHidden/>
          </w:rPr>
          <w:tab/>
        </w:r>
        <w:r>
          <w:rPr>
            <w:webHidden/>
          </w:rPr>
          <w:fldChar w:fldCharType="begin"/>
        </w:r>
        <w:r>
          <w:rPr>
            <w:webHidden/>
          </w:rPr>
          <w:instrText xml:space="preserve"> PAGEREF _Toc209386352 \h </w:instrText>
        </w:r>
        <w:r>
          <w:rPr>
            <w:webHidden/>
          </w:rPr>
        </w:r>
        <w:r>
          <w:rPr>
            <w:webHidden/>
          </w:rPr>
          <w:fldChar w:fldCharType="separate"/>
        </w:r>
        <w:r>
          <w:rPr>
            <w:webHidden/>
          </w:rPr>
          <w:t>7</w:t>
        </w:r>
        <w:r>
          <w:rPr>
            <w:webHidden/>
          </w:rPr>
          <w:fldChar w:fldCharType="end"/>
        </w:r>
      </w:hyperlink>
    </w:p>
    <w:p w14:paraId="5B4ECD9C" w14:textId="5B35324D"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3" w:history="1">
        <w:r w:rsidRPr="00350575">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Loi sur les archives (Larch)</w:t>
        </w:r>
        <w:r>
          <w:rPr>
            <w:noProof/>
            <w:webHidden/>
          </w:rPr>
          <w:tab/>
        </w:r>
        <w:r>
          <w:rPr>
            <w:noProof/>
            <w:webHidden/>
          </w:rPr>
          <w:fldChar w:fldCharType="begin"/>
        </w:r>
        <w:r>
          <w:rPr>
            <w:noProof/>
            <w:webHidden/>
          </w:rPr>
          <w:instrText xml:space="preserve"> PAGEREF _Toc209386353 \h </w:instrText>
        </w:r>
        <w:r>
          <w:rPr>
            <w:noProof/>
            <w:webHidden/>
          </w:rPr>
        </w:r>
        <w:r>
          <w:rPr>
            <w:noProof/>
            <w:webHidden/>
          </w:rPr>
          <w:fldChar w:fldCharType="separate"/>
        </w:r>
        <w:r>
          <w:rPr>
            <w:noProof/>
            <w:webHidden/>
          </w:rPr>
          <w:t>8</w:t>
        </w:r>
        <w:r>
          <w:rPr>
            <w:noProof/>
            <w:webHidden/>
          </w:rPr>
          <w:fldChar w:fldCharType="end"/>
        </w:r>
      </w:hyperlink>
    </w:p>
    <w:p w14:paraId="7932AF76" w14:textId="436AEA98"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4" w:history="1">
        <w:r w:rsidRPr="00350575">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_Toc209386354 \h </w:instrText>
        </w:r>
        <w:r>
          <w:rPr>
            <w:noProof/>
            <w:webHidden/>
          </w:rPr>
        </w:r>
        <w:r>
          <w:rPr>
            <w:noProof/>
            <w:webHidden/>
          </w:rPr>
          <w:fldChar w:fldCharType="separate"/>
        </w:r>
        <w:r>
          <w:rPr>
            <w:noProof/>
            <w:webHidden/>
          </w:rPr>
          <w:t>8</w:t>
        </w:r>
        <w:r>
          <w:rPr>
            <w:noProof/>
            <w:webHidden/>
          </w:rPr>
          <w:fldChar w:fldCharType="end"/>
        </w:r>
      </w:hyperlink>
    </w:p>
    <w:p w14:paraId="2882413F" w14:textId="3671B2E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5" w:history="1">
        <w:r w:rsidRPr="00350575">
          <w:rPr>
            <w:rStyle w:val="Lienhypertexte"/>
          </w:rPr>
          <w:t>2.1.6</w:t>
        </w:r>
        <w:r>
          <w:rPr>
            <w:rFonts w:asciiTheme="minorHAnsi" w:eastAsiaTheme="minorEastAsia" w:hAnsiTheme="minorHAnsi" w:cstheme="minorBidi"/>
            <w:kern w:val="2"/>
            <w:sz w:val="24"/>
            <w:szCs w:val="24"/>
            <w:lang w:eastAsia="fr-CH"/>
            <w14:ligatures w14:val="standardContextual"/>
          </w:rPr>
          <w:tab/>
        </w:r>
        <w:r w:rsidRPr="00350575">
          <w:rPr>
            <w:rStyle w:val="Lienhypertexte"/>
          </w:rPr>
          <w:t>Cadre stratégique</w:t>
        </w:r>
        <w:r>
          <w:rPr>
            <w:webHidden/>
          </w:rPr>
          <w:tab/>
        </w:r>
        <w:r>
          <w:rPr>
            <w:webHidden/>
          </w:rPr>
          <w:fldChar w:fldCharType="begin"/>
        </w:r>
        <w:r>
          <w:rPr>
            <w:webHidden/>
          </w:rPr>
          <w:instrText xml:space="preserve"> PAGEREF _Toc209386355 \h </w:instrText>
        </w:r>
        <w:r>
          <w:rPr>
            <w:webHidden/>
          </w:rPr>
        </w:r>
        <w:r>
          <w:rPr>
            <w:webHidden/>
          </w:rPr>
          <w:fldChar w:fldCharType="separate"/>
        </w:r>
        <w:r>
          <w:rPr>
            <w:webHidden/>
          </w:rPr>
          <w:t>8</w:t>
        </w:r>
        <w:r>
          <w:rPr>
            <w:webHidden/>
          </w:rPr>
          <w:fldChar w:fldCharType="end"/>
        </w:r>
      </w:hyperlink>
    </w:p>
    <w:p w14:paraId="280DDFA3" w14:textId="126843E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6" w:history="1">
        <w:r w:rsidRPr="00350575">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Code de déontologie professionnelle</w:t>
        </w:r>
        <w:r>
          <w:rPr>
            <w:noProof/>
            <w:webHidden/>
          </w:rPr>
          <w:tab/>
        </w:r>
        <w:r>
          <w:rPr>
            <w:noProof/>
            <w:webHidden/>
          </w:rPr>
          <w:fldChar w:fldCharType="begin"/>
        </w:r>
        <w:r>
          <w:rPr>
            <w:noProof/>
            <w:webHidden/>
          </w:rPr>
          <w:instrText xml:space="preserve"> PAGEREF _Toc209386356 \h </w:instrText>
        </w:r>
        <w:r>
          <w:rPr>
            <w:noProof/>
            <w:webHidden/>
          </w:rPr>
        </w:r>
        <w:r>
          <w:rPr>
            <w:noProof/>
            <w:webHidden/>
          </w:rPr>
          <w:fldChar w:fldCharType="separate"/>
        </w:r>
        <w:r>
          <w:rPr>
            <w:noProof/>
            <w:webHidden/>
          </w:rPr>
          <w:t>9</w:t>
        </w:r>
        <w:r>
          <w:rPr>
            <w:noProof/>
            <w:webHidden/>
          </w:rPr>
          <w:fldChar w:fldCharType="end"/>
        </w:r>
      </w:hyperlink>
    </w:p>
    <w:p w14:paraId="37492A36" w14:textId="5C7D6AF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7" w:history="1">
        <w:r w:rsidRPr="00350575">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_Toc209386357 \h </w:instrText>
        </w:r>
        <w:r>
          <w:rPr>
            <w:noProof/>
            <w:webHidden/>
          </w:rPr>
        </w:r>
        <w:r>
          <w:rPr>
            <w:noProof/>
            <w:webHidden/>
          </w:rPr>
          <w:fldChar w:fldCharType="separate"/>
        </w:r>
        <w:r>
          <w:rPr>
            <w:noProof/>
            <w:webHidden/>
          </w:rPr>
          <w:t>9</w:t>
        </w:r>
        <w:r>
          <w:rPr>
            <w:noProof/>
            <w:webHidden/>
          </w:rPr>
          <w:fldChar w:fldCharType="end"/>
        </w:r>
      </w:hyperlink>
    </w:p>
    <w:p w14:paraId="0CE523BA" w14:textId="1D947BD7"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58" w:history="1">
        <w:r w:rsidRPr="00350575">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lang w:val="fr-FR"/>
          </w:rPr>
          <w:t>Stratégie numérique suisse</w:t>
        </w:r>
        <w:r>
          <w:rPr>
            <w:noProof/>
            <w:webHidden/>
          </w:rPr>
          <w:tab/>
        </w:r>
        <w:r>
          <w:rPr>
            <w:noProof/>
            <w:webHidden/>
          </w:rPr>
          <w:fldChar w:fldCharType="begin"/>
        </w:r>
        <w:r>
          <w:rPr>
            <w:noProof/>
            <w:webHidden/>
          </w:rPr>
          <w:instrText xml:space="preserve"> PAGEREF _Toc209386358 \h </w:instrText>
        </w:r>
        <w:r>
          <w:rPr>
            <w:noProof/>
            <w:webHidden/>
          </w:rPr>
        </w:r>
        <w:r>
          <w:rPr>
            <w:noProof/>
            <w:webHidden/>
          </w:rPr>
          <w:fldChar w:fldCharType="separate"/>
        </w:r>
        <w:r>
          <w:rPr>
            <w:noProof/>
            <w:webHidden/>
          </w:rPr>
          <w:t>9</w:t>
        </w:r>
        <w:r>
          <w:rPr>
            <w:noProof/>
            <w:webHidden/>
          </w:rPr>
          <w:fldChar w:fldCharType="end"/>
        </w:r>
      </w:hyperlink>
    </w:p>
    <w:p w14:paraId="4D983C55" w14:textId="45F032D0"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59" w:history="1">
        <w:r w:rsidRPr="00350575">
          <w:rPr>
            <w:rStyle w:val="Lienhypertexte"/>
          </w:rPr>
          <w:t>2.1.7</w:t>
        </w:r>
        <w:r>
          <w:rPr>
            <w:rFonts w:asciiTheme="minorHAnsi" w:eastAsiaTheme="minorEastAsia" w:hAnsiTheme="minorHAnsi" w:cstheme="minorBidi"/>
            <w:kern w:val="2"/>
            <w:sz w:val="24"/>
            <w:szCs w:val="24"/>
            <w:lang w:eastAsia="fr-CH"/>
            <w14:ligatures w14:val="standardContextual"/>
          </w:rPr>
          <w:tab/>
        </w:r>
        <w:r w:rsidRPr="00350575">
          <w:rPr>
            <w:rStyle w:val="Lienhypertexte"/>
          </w:rPr>
          <w:t>Transformation numérique en archives</w:t>
        </w:r>
        <w:r>
          <w:rPr>
            <w:webHidden/>
          </w:rPr>
          <w:tab/>
        </w:r>
        <w:r>
          <w:rPr>
            <w:webHidden/>
          </w:rPr>
          <w:fldChar w:fldCharType="begin"/>
        </w:r>
        <w:r>
          <w:rPr>
            <w:webHidden/>
          </w:rPr>
          <w:instrText xml:space="preserve"> PAGEREF _Toc209386359 \h </w:instrText>
        </w:r>
        <w:r>
          <w:rPr>
            <w:webHidden/>
          </w:rPr>
        </w:r>
        <w:r>
          <w:rPr>
            <w:webHidden/>
          </w:rPr>
          <w:fldChar w:fldCharType="separate"/>
        </w:r>
        <w:r>
          <w:rPr>
            <w:webHidden/>
          </w:rPr>
          <w:t>12</w:t>
        </w:r>
        <w:r>
          <w:rPr>
            <w:webHidden/>
          </w:rPr>
          <w:fldChar w:fldCharType="end"/>
        </w:r>
      </w:hyperlink>
    </w:p>
    <w:p w14:paraId="644F77B2" w14:textId="10E04281"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60" w:history="1">
        <w:r w:rsidRPr="00350575">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Méthodologie</w:t>
        </w:r>
        <w:r>
          <w:rPr>
            <w:noProof/>
            <w:webHidden/>
          </w:rPr>
          <w:tab/>
        </w:r>
        <w:r>
          <w:rPr>
            <w:noProof/>
            <w:webHidden/>
          </w:rPr>
          <w:fldChar w:fldCharType="begin"/>
        </w:r>
        <w:r>
          <w:rPr>
            <w:noProof/>
            <w:webHidden/>
          </w:rPr>
          <w:instrText xml:space="preserve"> PAGEREF _Toc209386360 \h </w:instrText>
        </w:r>
        <w:r>
          <w:rPr>
            <w:noProof/>
            <w:webHidden/>
          </w:rPr>
        </w:r>
        <w:r>
          <w:rPr>
            <w:noProof/>
            <w:webHidden/>
          </w:rPr>
          <w:fldChar w:fldCharType="separate"/>
        </w:r>
        <w:r>
          <w:rPr>
            <w:noProof/>
            <w:webHidden/>
          </w:rPr>
          <w:t>13</w:t>
        </w:r>
        <w:r>
          <w:rPr>
            <w:noProof/>
            <w:webHidden/>
          </w:rPr>
          <w:fldChar w:fldCharType="end"/>
        </w:r>
      </w:hyperlink>
    </w:p>
    <w:p w14:paraId="57AFDA4E" w14:textId="47E83C30"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1" w:history="1">
        <w:r w:rsidRPr="00350575">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_Toc209386361 \h </w:instrText>
        </w:r>
        <w:r>
          <w:rPr>
            <w:noProof/>
            <w:webHidden/>
          </w:rPr>
        </w:r>
        <w:r>
          <w:rPr>
            <w:noProof/>
            <w:webHidden/>
          </w:rPr>
          <w:fldChar w:fldCharType="separate"/>
        </w:r>
        <w:r>
          <w:rPr>
            <w:noProof/>
            <w:webHidden/>
          </w:rPr>
          <w:t>13</w:t>
        </w:r>
        <w:r>
          <w:rPr>
            <w:noProof/>
            <w:webHidden/>
          </w:rPr>
          <w:fldChar w:fldCharType="end"/>
        </w:r>
      </w:hyperlink>
    </w:p>
    <w:p w14:paraId="1056B8BB" w14:textId="197F06A4"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2" w:history="1">
        <w:r w:rsidRPr="00350575">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Utilisation de données en open data</w:t>
        </w:r>
        <w:r>
          <w:rPr>
            <w:noProof/>
            <w:webHidden/>
          </w:rPr>
          <w:tab/>
        </w:r>
        <w:r>
          <w:rPr>
            <w:noProof/>
            <w:webHidden/>
          </w:rPr>
          <w:fldChar w:fldCharType="begin"/>
        </w:r>
        <w:r>
          <w:rPr>
            <w:noProof/>
            <w:webHidden/>
          </w:rPr>
          <w:instrText xml:space="preserve"> PAGEREF _Toc209386362 \h </w:instrText>
        </w:r>
        <w:r>
          <w:rPr>
            <w:noProof/>
            <w:webHidden/>
          </w:rPr>
        </w:r>
        <w:r>
          <w:rPr>
            <w:noProof/>
            <w:webHidden/>
          </w:rPr>
          <w:fldChar w:fldCharType="separate"/>
        </w:r>
        <w:r>
          <w:rPr>
            <w:noProof/>
            <w:webHidden/>
          </w:rPr>
          <w:t>13</w:t>
        </w:r>
        <w:r>
          <w:rPr>
            <w:noProof/>
            <w:webHidden/>
          </w:rPr>
          <w:fldChar w:fldCharType="end"/>
        </w:r>
      </w:hyperlink>
    </w:p>
    <w:p w14:paraId="69F9A1F7" w14:textId="454AB766"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3" w:history="1">
        <w:r w:rsidRPr="00350575">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Enquête</w:t>
        </w:r>
        <w:r>
          <w:rPr>
            <w:noProof/>
            <w:webHidden/>
          </w:rPr>
          <w:tab/>
        </w:r>
        <w:r>
          <w:rPr>
            <w:noProof/>
            <w:webHidden/>
          </w:rPr>
          <w:fldChar w:fldCharType="begin"/>
        </w:r>
        <w:r>
          <w:rPr>
            <w:noProof/>
            <w:webHidden/>
          </w:rPr>
          <w:instrText xml:space="preserve"> PAGEREF _Toc209386363 \h </w:instrText>
        </w:r>
        <w:r>
          <w:rPr>
            <w:noProof/>
            <w:webHidden/>
          </w:rPr>
        </w:r>
        <w:r>
          <w:rPr>
            <w:noProof/>
            <w:webHidden/>
          </w:rPr>
          <w:fldChar w:fldCharType="separate"/>
        </w:r>
        <w:r>
          <w:rPr>
            <w:noProof/>
            <w:webHidden/>
          </w:rPr>
          <w:t>14</w:t>
        </w:r>
        <w:r>
          <w:rPr>
            <w:noProof/>
            <w:webHidden/>
          </w:rPr>
          <w:fldChar w:fldCharType="end"/>
        </w:r>
      </w:hyperlink>
    </w:p>
    <w:p w14:paraId="28C77E3D" w14:textId="393E42A0"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4" w:history="1">
        <w:r w:rsidRPr="00350575">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Création d’une base de données</w:t>
        </w:r>
        <w:r>
          <w:rPr>
            <w:noProof/>
            <w:webHidden/>
          </w:rPr>
          <w:tab/>
        </w:r>
        <w:r>
          <w:rPr>
            <w:noProof/>
            <w:webHidden/>
          </w:rPr>
          <w:fldChar w:fldCharType="begin"/>
        </w:r>
        <w:r>
          <w:rPr>
            <w:noProof/>
            <w:webHidden/>
          </w:rPr>
          <w:instrText xml:space="preserve"> PAGEREF _Toc209386364 \h </w:instrText>
        </w:r>
        <w:r>
          <w:rPr>
            <w:noProof/>
            <w:webHidden/>
          </w:rPr>
        </w:r>
        <w:r>
          <w:rPr>
            <w:noProof/>
            <w:webHidden/>
          </w:rPr>
          <w:fldChar w:fldCharType="separate"/>
        </w:r>
        <w:r>
          <w:rPr>
            <w:noProof/>
            <w:webHidden/>
          </w:rPr>
          <w:t>14</w:t>
        </w:r>
        <w:r>
          <w:rPr>
            <w:noProof/>
            <w:webHidden/>
          </w:rPr>
          <w:fldChar w:fldCharType="end"/>
        </w:r>
      </w:hyperlink>
    </w:p>
    <w:p w14:paraId="0842A728" w14:textId="14E51564"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5" w:history="1">
        <w:r w:rsidRPr="00350575">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Visualisation de données</w:t>
        </w:r>
        <w:r>
          <w:rPr>
            <w:noProof/>
            <w:webHidden/>
          </w:rPr>
          <w:tab/>
        </w:r>
        <w:r>
          <w:rPr>
            <w:noProof/>
            <w:webHidden/>
          </w:rPr>
          <w:fldChar w:fldCharType="begin"/>
        </w:r>
        <w:r>
          <w:rPr>
            <w:noProof/>
            <w:webHidden/>
          </w:rPr>
          <w:instrText xml:space="preserve"> PAGEREF _Toc209386365 \h </w:instrText>
        </w:r>
        <w:r>
          <w:rPr>
            <w:noProof/>
            <w:webHidden/>
          </w:rPr>
        </w:r>
        <w:r>
          <w:rPr>
            <w:noProof/>
            <w:webHidden/>
          </w:rPr>
          <w:fldChar w:fldCharType="separate"/>
        </w:r>
        <w:r>
          <w:rPr>
            <w:noProof/>
            <w:webHidden/>
          </w:rPr>
          <w:t>14</w:t>
        </w:r>
        <w:r>
          <w:rPr>
            <w:noProof/>
            <w:webHidden/>
          </w:rPr>
          <w:fldChar w:fldCharType="end"/>
        </w:r>
      </w:hyperlink>
    </w:p>
    <w:p w14:paraId="00135777" w14:textId="425C4E7A"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6" w:history="1">
        <w:r w:rsidRPr="00350575">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Cas pratique</w:t>
        </w:r>
        <w:r>
          <w:rPr>
            <w:noProof/>
            <w:webHidden/>
          </w:rPr>
          <w:tab/>
        </w:r>
        <w:r>
          <w:rPr>
            <w:noProof/>
            <w:webHidden/>
          </w:rPr>
          <w:fldChar w:fldCharType="begin"/>
        </w:r>
        <w:r>
          <w:rPr>
            <w:noProof/>
            <w:webHidden/>
          </w:rPr>
          <w:instrText xml:space="preserve"> PAGEREF _Toc209386366 \h </w:instrText>
        </w:r>
        <w:r>
          <w:rPr>
            <w:noProof/>
            <w:webHidden/>
          </w:rPr>
        </w:r>
        <w:r>
          <w:rPr>
            <w:noProof/>
            <w:webHidden/>
          </w:rPr>
          <w:fldChar w:fldCharType="separate"/>
        </w:r>
        <w:r>
          <w:rPr>
            <w:noProof/>
            <w:webHidden/>
          </w:rPr>
          <w:t>14</w:t>
        </w:r>
        <w:r>
          <w:rPr>
            <w:noProof/>
            <w:webHidden/>
          </w:rPr>
          <w:fldChar w:fldCharType="end"/>
        </w:r>
      </w:hyperlink>
    </w:p>
    <w:p w14:paraId="010F30F9" w14:textId="0421E9BB"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67" w:history="1">
        <w:r w:rsidRPr="00350575">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Traitement du sujet</w:t>
        </w:r>
        <w:r>
          <w:rPr>
            <w:noProof/>
            <w:webHidden/>
          </w:rPr>
          <w:tab/>
        </w:r>
        <w:r>
          <w:rPr>
            <w:noProof/>
            <w:webHidden/>
          </w:rPr>
          <w:fldChar w:fldCharType="begin"/>
        </w:r>
        <w:r>
          <w:rPr>
            <w:noProof/>
            <w:webHidden/>
          </w:rPr>
          <w:instrText xml:space="preserve"> PAGEREF _Toc209386367 \h </w:instrText>
        </w:r>
        <w:r>
          <w:rPr>
            <w:noProof/>
            <w:webHidden/>
          </w:rPr>
        </w:r>
        <w:r>
          <w:rPr>
            <w:noProof/>
            <w:webHidden/>
          </w:rPr>
          <w:fldChar w:fldCharType="separate"/>
        </w:r>
        <w:r>
          <w:rPr>
            <w:noProof/>
            <w:webHidden/>
          </w:rPr>
          <w:t>15</w:t>
        </w:r>
        <w:r>
          <w:rPr>
            <w:noProof/>
            <w:webHidden/>
          </w:rPr>
          <w:fldChar w:fldCharType="end"/>
        </w:r>
      </w:hyperlink>
    </w:p>
    <w:p w14:paraId="3ED67189" w14:textId="2067D1D2"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68" w:history="1">
        <w:r w:rsidRPr="00350575">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_Toc209386368 \h </w:instrText>
        </w:r>
        <w:r>
          <w:rPr>
            <w:noProof/>
            <w:webHidden/>
          </w:rPr>
        </w:r>
        <w:r>
          <w:rPr>
            <w:noProof/>
            <w:webHidden/>
          </w:rPr>
          <w:fldChar w:fldCharType="separate"/>
        </w:r>
        <w:r>
          <w:rPr>
            <w:noProof/>
            <w:webHidden/>
          </w:rPr>
          <w:t>15</w:t>
        </w:r>
        <w:r>
          <w:rPr>
            <w:noProof/>
            <w:webHidden/>
          </w:rPr>
          <w:fldChar w:fldCharType="end"/>
        </w:r>
      </w:hyperlink>
    </w:p>
    <w:p w14:paraId="43CE7B4A" w14:textId="13A36C9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69" w:history="1">
        <w:r w:rsidRPr="00350575">
          <w:rPr>
            <w:rStyle w:val="Lienhypertexte"/>
          </w:rPr>
          <w:t>4.1.1</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compétences numériques des archivistes</w:t>
        </w:r>
        <w:r>
          <w:rPr>
            <w:webHidden/>
          </w:rPr>
          <w:tab/>
        </w:r>
        <w:r>
          <w:rPr>
            <w:webHidden/>
          </w:rPr>
          <w:fldChar w:fldCharType="begin"/>
        </w:r>
        <w:r>
          <w:rPr>
            <w:webHidden/>
          </w:rPr>
          <w:instrText xml:space="preserve"> PAGEREF _Toc209386369 \h </w:instrText>
        </w:r>
        <w:r>
          <w:rPr>
            <w:webHidden/>
          </w:rPr>
        </w:r>
        <w:r>
          <w:rPr>
            <w:webHidden/>
          </w:rPr>
          <w:fldChar w:fldCharType="separate"/>
        </w:r>
        <w:r>
          <w:rPr>
            <w:webHidden/>
          </w:rPr>
          <w:t>16</w:t>
        </w:r>
        <w:r>
          <w:rPr>
            <w:webHidden/>
          </w:rPr>
          <w:fldChar w:fldCharType="end"/>
        </w:r>
      </w:hyperlink>
    </w:p>
    <w:p w14:paraId="635C9EF9" w14:textId="7D89D5EA"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0" w:history="1">
        <w:r w:rsidRPr="00350575">
          <w:rPr>
            <w:rStyle w:val="Lienhypertexte"/>
          </w:rPr>
          <w:t>4.1.2</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moyens humains en archives</w:t>
        </w:r>
        <w:r>
          <w:rPr>
            <w:webHidden/>
          </w:rPr>
          <w:tab/>
        </w:r>
        <w:r>
          <w:rPr>
            <w:webHidden/>
          </w:rPr>
          <w:fldChar w:fldCharType="begin"/>
        </w:r>
        <w:r>
          <w:rPr>
            <w:webHidden/>
          </w:rPr>
          <w:instrText xml:space="preserve"> PAGEREF _Toc209386370 \h </w:instrText>
        </w:r>
        <w:r>
          <w:rPr>
            <w:webHidden/>
          </w:rPr>
        </w:r>
        <w:r>
          <w:rPr>
            <w:webHidden/>
          </w:rPr>
          <w:fldChar w:fldCharType="separate"/>
        </w:r>
        <w:r>
          <w:rPr>
            <w:webHidden/>
          </w:rPr>
          <w:t>18</w:t>
        </w:r>
        <w:r>
          <w:rPr>
            <w:webHidden/>
          </w:rPr>
          <w:fldChar w:fldCharType="end"/>
        </w:r>
      </w:hyperlink>
    </w:p>
    <w:p w14:paraId="734B8F2B" w14:textId="5BBB5CAD"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1" w:history="1">
        <w:r w:rsidRPr="00350575">
          <w:rPr>
            <w:rStyle w:val="Lienhypertexte"/>
          </w:rPr>
          <w:t>4.1.3</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aux collaborations institutionnelles</w:t>
        </w:r>
        <w:r>
          <w:rPr>
            <w:webHidden/>
          </w:rPr>
          <w:tab/>
        </w:r>
        <w:r>
          <w:rPr>
            <w:webHidden/>
          </w:rPr>
          <w:fldChar w:fldCharType="begin"/>
        </w:r>
        <w:r>
          <w:rPr>
            <w:webHidden/>
          </w:rPr>
          <w:instrText xml:space="preserve"> PAGEREF _Toc209386371 \h </w:instrText>
        </w:r>
        <w:r>
          <w:rPr>
            <w:webHidden/>
          </w:rPr>
        </w:r>
        <w:r>
          <w:rPr>
            <w:webHidden/>
          </w:rPr>
          <w:fldChar w:fldCharType="separate"/>
        </w:r>
        <w:r>
          <w:rPr>
            <w:webHidden/>
          </w:rPr>
          <w:t>21</w:t>
        </w:r>
        <w:r>
          <w:rPr>
            <w:webHidden/>
          </w:rPr>
          <w:fldChar w:fldCharType="end"/>
        </w:r>
      </w:hyperlink>
    </w:p>
    <w:p w14:paraId="34C06739" w14:textId="361B81F2"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2" w:history="1">
        <w:r w:rsidRPr="00350575">
          <w:rPr>
            <w:rStyle w:val="Lienhypertexte"/>
          </w:rPr>
          <w:t>4.1.4</w:t>
        </w:r>
        <w:r>
          <w:rPr>
            <w:rFonts w:asciiTheme="minorHAnsi" w:eastAsiaTheme="minorEastAsia" w:hAnsiTheme="minorHAnsi" w:cstheme="minorBidi"/>
            <w:kern w:val="2"/>
            <w:sz w:val="24"/>
            <w:szCs w:val="24"/>
            <w:lang w:eastAsia="fr-CH"/>
            <w14:ligatures w14:val="standardContextual"/>
          </w:rPr>
          <w:tab/>
        </w:r>
        <w:r w:rsidRPr="00350575">
          <w:rPr>
            <w:rStyle w:val="Lienhypertexte"/>
          </w:rPr>
          <w:t>Indicateurs liés à l’accès aux archives</w:t>
        </w:r>
        <w:r>
          <w:rPr>
            <w:webHidden/>
          </w:rPr>
          <w:tab/>
        </w:r>
        <w:r>
          <w:rPr>
            <w:webHidden/>
          </w:rPr>
          <w:fldChar w:fldCharType="begin"/>
        </w:r>
        <w:r>
          <w:rPr>
            <w:webHidden/>
          </w:rPr>
          <w:instrText xml:space="preserve"> PAGEREF _Toc209386372 \h </w:instrText>
        </w:r>
        <w:r>
          <w:rPr>
            <w:webHidden/>
          </w:rPr>
        </w:r>
        <w:r>
          <w:rPr>
            <w:webHidden/>
          </w:rPr>
          <w:fldChar w:fldCharType="separate"/>
        </w:r>
        <w:r>
          <w:rPr>
            <w:webHidden/>
          </w:rPr>
          <w:t>21</w:t>
        </w:r>
        <w:r>
          <w:rPr>
            <w:webHidden/>
          </w:rPr>
          <w:fldChar w:fldCharType="end"/>
        </w:r>
      </w:hyperlink>
    </w:p>
    <w:p w14:paraId="5444C043" w14:textId="50975F1A"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73" w:history="1">
        <w:r w:rsidRPr="00350575">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Entretiens</w:t>
        </w:r>
        <w:r>
          <w:rPr>
            <w:noProof/>
            <w:webHidden/>
          </w:rPr>
          <w:tab/>
        </w:r>
        <w:r>
          <w:rPr>
            <w:noProof/>
            <w:webHidden/>
          </w:rPr>
          <w:fldChar w:fldCharType="begin"/>
        </w:r>
        <w:r>
          <w:rPr>
            <w:noProof/>
            <w:webHidden/>
          </w:rPr>
          <w:instrText xml:space="preserve"> PAGEREF _Toc209386373 \h </w:instrText>
        </w:r>
        <w:r>
          <w:rPr>
            <w:noProof/>
            <w:webHidden/>
          </w:rPr>
        </w:r>
        <w:r>
          <w:rPr>
            <w:noProof/>
            <w:webHidden/>
          </w:rPr>
          <w:fldChar w:fldCharType="separate"/>
        </w:r>
        <w:r>
          <w:rPr>
            <w:noProof/>
            <w:webHidden/>
          </w:rPr>
          <w:t>29</w:t>
        </w:r>
        <w:r>
          <w:rPr>
            <w:noProof/>
            <w:webHidden/>
          </w:rPr>
          <w:fldChar w:fldCharType="end"/>
        </w:r>
      </w:hyperlink>
    </w:p>
    <w:p w14:paraId="6C9099E9" w14:textId="56445387" w:rsidR="004F4E6B" w:rsidRDefault="004F4E6B">
      <w:pPr>
        <w:pStyle w:val="TM2"/>
        <w:rPr>
          <w:rFonts w:asciiTheme="minorHAnsi" w:eastAsiaTheme="minorEastAsia" w:hAnsiTheme="minorHAnsi" w:cstheme="minorBidi"/>
          <w:b w:val="0"/>
          <w:noProof/>
          <w:kern w:val="2"/>
          <w:sz w:val="24"/>
          <w:szCs w:val="24"/>
          <w:lang w:eastAsia="fr-CH"/>
          <w14:ligatures w14:val="standardContextual"/>
        </w:rPr>
      </w:pPr>
      <w:hyperlink w:anchor="_Toc209386374" w:history="1">
        <w:r w:rsidRPr="00350575">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350575">
          <w:rPr>
            <w:rStyle w:val="Lienhypertexte"/>
            <w:noProof/>
          </w:rPr>
          <w:t>Les humanités numériques</w:t>
        </w:r>
        <w:r>
          <w:rPr>
            <w:noProof/>
            <w:webHidden/>
          </w:rPr>
          <w:tab/>
        </w:r>
        <w:r>
          <w:rPr>
            <w:noProof/>
            <w:webHidden/>
          </w:rPr>
          <w:fldChar w:fldCharType="begin"/>
        </w:r>
        <w:r>
          <w:rPr>
            <w:noProof/>
            <w:webHidden/>
          </w:rPr>
          <w:instrText xml:space="preserve"> PAGEREF _Toc209386374 \h </w:instrText>
        </w:r>
        <w:r>
          <w:rPr>
            <w:noProof/>
            <w:webHidden/>
          </w:rPr>
        </w:r>
        <w:r>
          <w:rPr>
            <w:noProof/>
            <w:webHidden/>
          </w:rPr>
          <w:fldChar w:fldCharType="separate"/>
        </w:r>
        <w:r>
          <w:rPr>
            <w:noProof/>
            <w:webHidden/>
          </w:rPr>
          <w:t>29</w:t>
        </w:r>
        <w:r>
          <w:rPr>
            <w:noProof/>
            <w:webHidden/>
          </w:rPr>
          <w:fldChar w:fldCharType="end"/>
        </w:r>
      </w:hyperlink>
    </w:p>
    <w:p w14:paraId="026D7C1B" w14:textId="77E38C9C"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5" w:history="1">
        <w:r w:rsidRPr="00350575">
          <w:rPr>
            <w:rStyle w:val="Lienhypertexte"/>
          </w:rPr>
          <w:t>4.3.1</w:t>
        </w:r>
        <w:r>
          <w:rPr>
            <w:rFonts w:asciiTheme="minorHAnsi" w:eastAsiaTheme="minorEastAsia" w:hAnsiTheme="minorHAnsi" w:cstheme="minorBidi"/>
            <w:kern w:val="2"/>
            <w:sz w:val="24"/>
            <w:szCs w:val="24"/>
            <w:lang w:eastAsia="fr-CH"/>
            <w14:ligatures w14:val="standardContextual"/>
          </w:rPr>
          <w:tab/>
        </w:r>
        <w:r w:rsidRPr="00350575">
          <w:rPr>
            <w:rStyle w:val="Lienhypertexte"/>
          </w:rPr>
          <w:t>Domaine</w:t>
        </w:r>
        <w:r>
          <w:rPr>
            <w:webHidden/>
          </w:rPr>
          <w:tab/>
        </w:r>
        <w:r>
          <w:rPr>
            <w:webHidden/>
          </w:rPr>
          <w:fldChar w:fldCharType="begin"/>
        </w:r>
        <w:r>
          <w:rPr>
            <w:webHidden/>
          </w:rPr>
          <w:instrText xml:space="preserve"> PAGEREF _Toc209386375 \h </w:instrText>
        </w:r>
        <w:r>
          <w:rPr>
            <w:webHidden/>
          </w:rPr>
        </w:r>
        <w:r>
          <w:rPr>
            <w:webHidden/>
          </w:rPr>
          <w:fldChar w:fldCharType="separate"/>
        </w:r>
        <w:r>
          <w:rPr>
            <w:webHidden/>
          </w:rPr>
          <w:t>29</w:t>
        </w:r>
        <w:r>
          <w:rPr>
            <w:webHidden/>
          </w:rPr>
          <w:fldChar w:fldCharType="end"/>
        </w:r>
      </w:hyperlink>
    </w:p>
    <w:p w14:paraId="3D3EC00C" w14:textId="6EB07177"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6" w:history="1">
        <w:r w:rsidRPr="00350575">
          <w:rPr>
            <w:rStyle w:val="Lienhypertexte"/>
          </w:rPr>
          <w:t>4.3.2</w:t>
        </w:r>
        <w:r>
          <w:rPr>
            <w:rFonts w:asciiTheme="minorHAnsi" w:eastAsiaTheme="minorEastAsia" w:hAnsiTheme="minorHAnsi" w:cstheme="minorBidi"/>
            <w:kern w:val="2"/>
            <w:sz w:val="24"/>
            <w:szCs w:val="24"/>
            <w:lang w:eastAsia="fr-CH"/>
            <w14:ligatures w14:val="standardContextual"/>
          </w:rPr>
          <w:tab/>
        </w:r>
        <w:r w:rsidRPr="00350575">
          <w:rPr>
            <w:rStyle w:val="Lienhypertexte"/>
          </w:rPr>
          <w:t>Formation</w:t>
        </w:r>
        <w:r>
          <w:rPr>
            <w:webHidden/>
          </w:rPr>
          <w:tab/>
        </w:r>
        <w:r>
          <w:rPr>
            <w:webHidden/>
          </w:rPr>
          <w:fldChar w:fldCharType="begin"/>
        </w:r>
        <w:r>
          <w:rPr>
            <w:webHidden/>
          </w:rPr>
          <w:instrText xml:space="preserve"> PAGEREF _Toc209386376 \h </w:instrText>
        </w:r>
        <w:r>
          <w:rPr>
            <w:webHidden/>
          </w:rPr>
        </w:r>
        <w:r>
          <w:rPr>
            <w:webHidden/>
          </w:rPr>
          <w:fldChar w:fldCharType="separate"/>
        </w:r>
        <w:r>
          <w:rPr>
            <w:webHidden/>
          </w:rPr>
          <w:t>30</w:t>
        </w:r>
        <w:r>
          <w:rPr>
            <w:webHidden/>
          </w:rPr>
          <w:fldChar w:fldCharType="end"/>
        </w:r>
      </w:hyperlink>
    </w:p>
    <w:p w14:paraId="2B5A5498" w14:textId="02DC19F9" w:rsidR="004F4E6B" w:rsidRDefault="004F4E6B">
      <w:pPr>
        <w:pStyle w:val="TM3"/>
        <w:rPr>
          <w:rFonts w:asciiTheme="minorHAnsi" w:eastAsiaTheme="minorEastAsia" w:hAnsiTheme="minorHAnsi" w:cstheme="minorBidi"/>
          <w:kern w:val="2"/>
          <w:sz w:val="24"/>
          <w:szCs w:val="24"/>
          <w:lang w:eastAsia="fr-CH"/>
          <w14:ligatures w14:val="standardContextual"/>
        </w:rPr>
      </w:pPr>
      <w:hyperlink w:anchor="_Toc209386377" w:history="1">
        <w:r w:rsidRPr="00350575">
          <w:rPr>
            <w:rStyle w:val="Lienhypertexte"/>
          </w:rPr>
          <w:t>4.3.3</w:t>
        </w:r>
        <w:r>
          <w:rPr>
            <w:rFonts w:asciiTheme="minorHAnsi" w:eastAsiaTheme="minorEastAsia" w:hAnsiTheme="minorHAnsi" w:cstheme="minorBidi"/>
            <w:kern w:val="2"/>
            <w:sz w:val="24"/>
            <w:szCs w:val="24"/>
            <w:lang w:eastAsia="fr-CH"/>
            <w14:ligatures w14:val="standardContextual"/>
          </w:rPr>
          <w:tab/>
        </w:r>
        <w:r w:rsidRPr="00350575">
          <w:rPr>
            <w:rStyle w:val="Lienhypertexte"/>
          </w:rPr>
          <w:t>Projets et compétences applicatives aux Archives</w:t>
        </w:r>
        <w:r>
          <w:rPr>
            <w:webHidden/>
          </w:rPr>
          <w:tab/>
        </w:r>
        <w:r>
          <w:rPr>
            <w:webHidden/>
          </w:rPr>
          <w:fldChar w:fldCharType="begin"/>
        </w:r>
        <w:r>
          <w:rPr>
            <w:webHidden/>
          </w:rPr>
          <w:instrText xml:space="preserve"> PAGEREF _Toc209386377 \h </w:instrText>
        </w:r>
        <w:r>
          <w:rPr>
            <w:webHidden/>
          </w:rPr>
        </w:r>
        <w:r>
          <w:rPr>
            <w:webHidden/>
          </w:rPr>
          <w:fldChar w:fldCharType="separate"/>
        </w:r>
        <w:r>
          <w:rPr>
            <w:webHidden/>
          </w:rPr>
          <w:t>31</w:t>
        </w:r>
        <w:r>
          <w:rPr>
            <w:webHidden/>
          </w:rPr>
          <w:fldChar w:fldCharType="end"/>
        </w:r>
      </w:hyperlink>
    </w:p>
    <w:p w14:paraId="436C1998" w14:textId="4D600E01"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78" w:history="1">
        <w:r w:rsidRPr="00350575">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Web sémantique</w:t>
        </w:r>
        <w:r>
          <w:rPr>
            <w:noProof/>
            <w:webHidden/>
          </w:rPr>
          <w:tab/>
        </w:r>
        <w:r>
          <w:rPr>
            <w:noProof/>
            <w:webHidden/>
          </w:rPr>
          <w:fldChar w:fldCharType="begin"/>
        </w:r>
        <w:r>
          <w:rPr>
            <w:noProof/>
            <w:webHidden/>
          </w:rPr>
          <w:instrText xml:space="preserve"> PAGEREF _Toc209386378 \h </w:instrText>
        </w:r>
        <w:r>
          <w:rPr>
            <w:noProof/>
            <w:webHidden/>
          </w:rPr>
        </w:r>
        <w:r>
          <w:rPr>
            <w:noProof/>
            <w:webHidden/>
          </w:rPr>
          <w:fldChar w:fldCharType="separate"/>
        </w:r>
        <w:r>
          <w:rPr>
            <w:noProof/>
            <w:webHidden/>
          </w:rPr>
          <w:t>32</w:t>
        </w:r>
        <w:r>
          <w:rPr>
            <w:noProof/>
            <w:webHidden/>
          </w:rPr>
          <w:fldChar w:fldCharType="end"/>
        </w:r>
      </w:hyperlink>
    </w:p>
    <w:p w14:paraId="251EB5E9" w14:textId="778EF194"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79" w:history="1">
        <w:r w:rsidRPr="00350575">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Indexation des images</w:t>
        </w:r>
        <w:r>
          <w:rPr>
            <w:noProof/>
            <w:webHidden/>
          </w:rPr>
          <w:tab/>
        </w:r>
        <w:r>
          <w:rPr>
            <w:noProof/>
            <w:webHidden/>
          </w:rPr>
          <w:fldChar w:fldCharType="begin"/>
        </w:r>
        <w:r>
          <w:rPr>
            <w:noProof/>
            <w:webHidden/>
          </w:rPr>
          <w:instrText xml:space="preserve"> PAGEREF _Toc209386379 \h </w:instrText>
        </w:r>
        <w:r>
          <w:rPr>
            <w:noProof/>
            <w:webHidden/>
          </w:rPr>
        </w:r>
        <w:r>
          <w:rPr>
            <w:noProof/>
            <w:webHidden/>
          </w:rPr>
          <w:fldChar w:fldCharType="separate"/>
        </w:r>
        <w:r>
          <w:rPr>
            <w:noProof/>
            <w:webHidden/>
          </w:rPr>
          <w:t>34</w:t>
        </w:r>
        <w:r>
          <w:rPr>
            <w:noProof/>
            <w:webHidden/>
          </w:rPr>
          <w:fldChar w:fldCharType="end"/>
        </w:r>
      </w:hyperlink>
    </w:p>
    <w:p w14:paraId="26356F62" w14:textId="66708699" w:rsidR="004F4E6B" w:rsidRDefault="004F4E6B">
      <w:pPr>
        <w:pStyle w:val="TM4"/>
        <w:rPr>
          <w:rFonts w:asciiTheme="minorHAnsi" w:eastAsiaTheme="minorEastAsia" w:hAnsiTheme="minorHAnsi" w:cstheme="minorBidi"/>
          <w:noProof/>
          <w:kern w:val="2"/>
          <w:sz w:val="24"/>
          <w:szCs w:val="24"/>
          <w:lang w:eastAsia="fr-CH"/>
          <w14:ligatures w14:val="standardContextual"/>
        </w:rPr>
      </w:pPr>
      <w:hyperlink w:anchor="_Toc209386380" w:history="1">
        <w:r w:rsidRPr="00350575">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350575">
          <w:rPr>
            <w:rStyle w:val="Lienhypertexte"/>
            <w:noProof/>
          </w:rPr>
          <w:t>Intelligence artificielle</w:t>
        </w:r>
        <w:r>
          <w:rPr>
            <w:noProof/>
            <w:webHidden/>
          </w:rPr>
          <w:tab/>
        </w:r>
        <w:r>
          <w:rPr>
            <w:noProof/>
            <w:webHidden/>
          </w:rPr>
          <w:fldChar w:fldCharType="begin"/>
        </w:r>
        <w:r>
          <w:rPr>
            <w:noProof/>
            <w:webHidden/>
          </w:rPr>
          <w:instrText xml:space="preserve"> PAGEREF _Toc209386380 \h </w:instrText>
        </w:r>
        <w:r>
          <w:rPr>
            <w:noProof/>
            <w:webHidden/>
          </w:rPr>
        </w:r>
        <w:r>
          <w:rPr>
            <w:noProof/>
            <w:webHidden/>
          </w:rPr>
          <w:fldChar w:fldCharType="separate"/>
        </w:r>
        <w:r>
          <w:rPr>
            <w:noProof/>
            <w:webHidden/>
          </w:rPr>
          <w:t>38</w:t>
        </w:r>
        <w:r>
          <w:rPr>
            <w:noProof/>
            <w:webHidden/>
          </w:rPr>
          <w:fldChar w:fldCharType="end"/>
        </w:r>
      </w:hyperlink>
    </w:p>
    <w:p w14:paraId="6AFEBDDE" w14:textId="42D097B1"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1" w:history="1">
        <w:r w:rsidRPr="00350575">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Analyse et mise en perspective</w:t>
        </w:r>
        <w:r>
          <w:rPr>
            <w:noProof/>
            <w:webHidden/>
          </w:rPr>
          <w:tab/>
        </w:r>
        <w:r>
          <w:rPr>
            <w:noProof/>
            <w:webHidden/>
          </w:rPr>
          <w:fldChar w:fldCharType="begin"/>
        </w:r>
        <w:r>
          <w:rPr>
            <w:noProof/>
            <w:webHidden/>
          </w:rPr>
          <w:instrText xml:space="preserve"> PAGEREF _Toc209386381 \h </w:instrText>
        </w:r>
        <w:r>
          <w:rPr>
            <w:noProof/>
            <w:webHidden/>
          </w:rPr>
        </w:r>
        <w:r>
          <w:rPr>
            <w:noProof/>
            <w:webHidden/>
          </w:rPr>
          <w:fldChar w:fldCharType="separate"/>
        </w:r>
        <w:r>
          <w:rPr>
            <w:noProof/>
            <w:webHidden/>
          </w:rPr>
          <w:t>39</w:t>
        </w:r>
        <w:r>
          <w:rPr>
            <w:noProof/>
            <w:webHidden/>
          </w:rPr>
          <w:fldChar w:fldCharType="end"/>
        </w:r>
      </w:hyperlink>
    </w:p>
    <w:p w14:paraId="49C6E17D" w14:textId="6C04A6BA"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2" w:history="1">
        <w:r w:rsidRPr="00350575">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Conclusion</w:t>
        </w:r>
        <w:r>
          <w:rPr>
            <w:noProof/>
            <w:webHidden/>
          </w:rPr>
          <w:tab/>
        </w:r>
        <w:r>
          <w:rPr>
            <w:noProof/>
            <w:webHidden/>
          </w:rPr>
          <w:fldChar w:fldCharType="begin"/>
        </w:r>
        <w:r>
          <w:rPr>
            <w:noProof/>
            <w:webHidden/>
          </w:rPr>
          <w:instrText xml:space="preserve"> PAGEREF _Toc209386382 \h </w:instrText>
        </w:r>
        <w:r>
          <w:rPr>
            <w:noProof/>
            <w:webHidden/>
          </w:rPr>
        </w:r>
        <w:r>
          <w:rPr>
            <w:noProof/>
            <w:webHidden/>
          </w:rPr>
          <w:fldChar w:fldCharType="separate"/>
        </w:r>
        <w:r>
          <w:rPr>
            <w:noProof/>
            <w:webHidden/>
          </w:rPr>
          <w:t>40</w:t>
        </w:r>
        <w:r>
          <w:rPr>
            <w:noProof/>
            <w:webHidden/>
          </w:rPr>
          <w:fldChar w:fldCharType="end"/>
        </w:r>
      </w:hyperlink>
    </w:p>
    <w:p w14:paraId="6DC54B5A" w14:textId="1EC29FC0" w:rsidR="004F4E6B" w:rsidRDefault="004F4E6B">
      <w:pPr>
        <w:pStyle w:val="TM1"/>
        <w:rPr>
          <w:rFonts w:asciiTheme="minorHAnsi" w:eastAsiaTheme="minorEastAsia" w:hAnsiTheme="minorHAnsi" w:cstheme="minorBidi"/>
          <w:b w:val="0"/>
          <w:noProof/>
          <w:kern w:val="2"/>
          <w:szCs w:val="24"/>
          <w:lang w:eastAsia="fr-CH"/>
          <w14:ligatures w14:val="standardContextual"/>
        </w:rPr>
      </w:pPr>
      <w:hyperlink w:anchor="_Toc209386383" w:history="1">
        <w:r w:rsidRPr="00350575">
          <w:rPr>
            <w:rStyle w:val="Lienhypertexte"/>
            <w:noProof/>
          </w:rPr>
          <w:t>Bibliographie</w:t>
        </w:r>
        <w:r>
          <w:rPr>
            <w:noProof/>
            <w:webHidden/>
          </w:rPr>
          <w:tab/>
        </w:r>
        <w:r>
          <w:rPr>
            <w:noProof/>
            <w:webHidden/>
          </w:rPr>
          <w:fldChar w:fldCharType="begin"/>
        </w:r>
        <w:r>
          <w:rPr>
            <w:noProof/>
            <w:webHidden/>
          </w:rPr>
          <w:instrText xml:space="preserve"> PAGEREF _Toc209386383 \h </w:instrText>
        </w:r>
        <w:r>
          <w:rPr>
            <w:noProof/>
            <w:webHidden/>
          </w:rPr>
        </w:r>
        <w:r>
          <w:rPr>
            <w:noProof/>
            <w:webHidden/>
          </w:rPr>
          <w:fldChar w:fldCharType="separate"/>
        </w:r>
        <w:r>
          <w:rPr>
            <w:noProof/>
            <w:webHidden/>
          </w:rPr>
          <w:t>42</w:t>
        </w:r>
        <w:r>
          <w:rPr>
            <w:noProof/>
            <w:webHidden/>
          </w:rPr>
          <w:fldChar w:fldCharType="end"/>
        </w:r>
      </w:hyperlink>
    </w:p>
    <w:p w14:paraId="44E8BED2" w14:textId="1AA153F9" w:rsidR="004F4E6B" w:rsidRDefault="004F4E6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386384" w:history="1">
        <w:r w:rsidRPr="00350575">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Déclaration sur l’honneur</w:t>
        </w:r>
        <w:r>
          <w:rPr>
            <w:noProof/>
            <w:webHidden/>
          </w:rPr>
          <w:tab/>
        </w:r>
        <w:r>
          <w:rPr>
            <w:noProof/>
            <w:webHidden/>
          </w:rPr>
          <w:fldChar w:fldCharType="begin"/>
        </w:r>
        <w:r>
          <w:rPr>
            <w:noProof/>
            <w:webHidden/>
          </w:rPr>
          <w:instrText xml:space="preserve"> PAGEREF _Toc209386384 \h </w:instrText>
        </w:r>
        <w:r>
          <w:rPr>
            <w:noProof/>
            <w:webHidden/>
          </w:rPr>
        </w:r>
        <w:r>
          <w:rPr>
            <w:noProof/>
            <w:webHidden/>
          </w:rPr>
          <w:fldChar w:fldCharType="separate"/>
        </w:r>
        <w:r>
          <w:rPr>
            <w:noProof/>
            <w:webHidden/>
          </w:rPr>
          <w:t>45</w:t>
        </w:r>
        <w:r>
          <w:rPr>
            <w:noProof/>
            <w:webHidden/>
          </w:rPr>
          <w:fldChar w:fldCharType="end"/>
        </w:r>
      </w:hyperlink>
    </w:p>
    <w:p w14:paraId="2FED5355" w14:textId="5D1192B4" w:rsidR="004F4E6B" w:rsidRDefault="004F4E6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9386385" w:history="1">
        <w:r w:rsidRPr="00350575">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350575">
          <w:rPr>
            <w:rStyle w:val="Lienhypertexte"/>
            <w:noProof/>
          </w:rPr>
          <w:t>Titre de l’annexe 2</w:t>
        </w:r>
        <w:r>
          <w:rPr>
            <w:noProof/>
            <w:webHidden/>
          </w:rPr>
          <w:tab/>
        </w:r>
        <w:r>
          <w:rPr>
            <w:noProof/>
            <w:webHidden/>
          </w:rPr>
          <w:fldChar w:fldCharType="begin"/>
        </w:r>
        <w:r>
          <w:rPr>
            <w:noProof/>
            <w:webHidden/>
          </w:rPr>
          <w:instrText xml:space="preserve"> PAGEREF _Toc209386385 \h </w:instrText>
        </w:r>
        <w:r>
          <w:rPr>
            <w:noProof/>
            <w:webHidden/>
          </w:rPr>
        </w:r>
        <w:r>
          <w:rPr>
            <w:noProof/>
            <w:webHidden/>
          </w:rPr>
          <w:fldChar w:fldCharType="separate"/>
        </w:r>
        <w:r>
          <w:rPr>
            <w:noProof/>
            <w:webHidden/>
          </w:rPr>
          <w:t>46</w:t>
        </w:r>
        <w:r>
          <w:rPr>
            <w:noProof/>
            <w:webHidden/>
          </w:rPr>
          <w:fldChar w:fldCharType="end"/>
        </w:r>
      </w:hyperlink>
    </w:p>
    <w:p w14:paraId="719F648A" w14:textId="3EA2C3F0"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9386339"/>
      <w:r>
        <w:t>Liste des tableaux</w:t>
      </w:r>
      <w:bookmarkEnd w:id="8"/>
      <w:bookmarkEnd w:id="9"/>
      <w:bookmarkEnd w:id="10"/>
      <w:bookmarkEnd w:id="11"/>
    </w:p>
    <w:p w14:paraId="00F48FC6" w14:textId="2B3C300A" w:rsidR="00C154A6"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9468961" w:history="1">
        <w:r w:rsidR="00C154A6" w:rsidRPr="00342B1D">
          <w:rPr>
            <w:rStyle w:val="Lienhypertexte"/>
            <w:b/>
            <w:noProof/>
          </w:rPr>
          <w:t>Tableau 1 : Les fonctions archivistiques</w:t>
        </w:r>
        <w:r w:rsidR="00C154A6">
          <w:rPr>
            <w:noProof/>
            <w:webHidden/>
          </w:rPr>
          <w:tab/>
        </w:r>
        <w:r w:rsidR="00C154A6">
          <w:rPr>
            <w:noProof/>
            <w:webHidden/>
          </w:rPr>
          <w:fldChar w:fldCharType="begin"/>
        </w:r>
        <w:r w:rsidR="00C154A6">
          <w:rPr>
            <w:noProof/>
            <w:webHidden/>
          </w:rPr>
          <w:instrText xml:space="preserve"> PAGEREF _Toc209468961 \h </w:instrText>
        </w:r>
        <w:r w:rsidR="00C154A6">
          <w:rPr>
            <w:noProof/>
            <w:webHidden/>
          </w:rPr>
        </w:r>
        <w:r w:rsidR="00C154A6">
          <w:rPr>
            <w:noProof/>
            <w:webHidden/>
          </w:rPr>
          <w:fldChar w:fldCharType="separate"/>
        </w:r>
        <w:r w:rsidR="00C154A6">
          <w:rPr>
            <w:noProof/>
            <w:webHidden/>
          </w:rPr>
          <w:t>6</w:t>
        </w:r>
        <w:r w:rsidR="00C154A6">
          <w:rPr>
            <w:noProof/>
            <w:webHidden/>
          </w:rPr>
          <w:fldChar w:fldCharType="end"/>
        </w:r>
      </w:hyperlink>
    </w:p>
    <w:p w14:paraId="413C436C" w14:textId="40CFE90E" w:rsidR="00C154A6" w:rsidRDefault="00C154A6">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468962" w:history="1">
        <w:r w:rsidRPr="00342B1D">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_Toc209468962 \h </w:instrText>
        </w:r>
        <w:r>
          <w:rPr>
            <w:noProof/>
            <w:webHidden/>
          </w:rPr>
        </w:r>
        <w:r>
          <w:rPr>
            <w:noProof/>
            <w:webHidden/>
          </w:rPr>
          <w:fldChar w:fldCharType="separate"/>
        </w:r>
        <w:r>
          <w:rPr>
            <w:noProof/>
            <w:webHidden/>
          </w:rPr>
          <w:t>34</w:t>
        </w:r>
        <w:r>
          <w:rPr>
            <w:noProof/>
            <w:webHidden/>
          </w:rPr>
          <w:fldChar w:fldCharType="end"/>
        </w:r>
      </w:hyperlink>
    </w:p>
    <w:p w14:paraId="735BC7F8" w14:textId="3FF34B52"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9386340"/>
      <w:r>
        <w:t>Liste des figures</w:t>
      </w:r>
      <w:bookmarkEnd w:id="12"/>
      <w:bookmarkEnd w:id="13"/>
      <w:bookmarkEnd w:id="14"/>
      <w:bookmarkEnd w:id="15"/>
    </w:p>
    <w:p w14:paraId="10EA72D5" w14:textId="75CB7F8B" w:rsidR="004F4E6B"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9386388" w:history="1">
        <w:r w:rsidR="004F4E6B" w:rsidRPr="00293707">
          <w:rPr>
            <w:rStyle w:val="Lienhypertexte"/>
            <w:b/>
            <w:noProof/>
          </w:rPr>
          <w:t>Figure 1: Répartition des titres d'étude chez les directrices et directeurs d’archives</w:t>
        </w:r>
        <w:r w:rsidR="004F4E6B">
          <w:rPr>
            <w:noProof/>
            <w:webHidden/>
          </w:rPr>
          <w:tab/>
        </w:r>
        <w:r w:rsidR="004F4E6B">
          <w:rPr>
            <w:noProof/>
            <w:webHidden/>
          </w:rPr>
          <w:fldChar w:fldCharType="begin"/>
        </w:r>
        <w:r w:rsidR="004F4E6B">
          <w:rPr>
            <w:noProof/>
            <w:webHidden/>
          </w:rPr>
          <w:instrText xml:space="preserve"> PAGEREF _Toc209386388 \h </w:instrText>
        </w:r>
        <w:r w:rsidR="004F4E6B">
          <w:rPr>
            <w:noProof/>
            <w:webHidden/>
          </w:rPr>
        </w:r>
        <w:r w:rsidR="004F4E6B">
          <w:rPr>
            <w:noProof/>
            <w:webHidden/>
          </w:rPr>
          <w:fldChar w:fldCharType="separate"/>
        </w:r>
        <w:r w:rsidR="004F4E6B">
          <w:rPr>
            <w:noProof/>
            <w:webHidden/>
          </w:rPr>
          <w:t>15</w:t>
        </w:r>
        <w:r w:rsidR="004F4E6B">
          <w:rPr>
            <w:noProof/>
            <w:webHidden/>
          </w:rPr>
          <w:fldChar w:fldCharType="end"/>
        </w:r>
      </w:hyperlink>
    </w:p>
    <w:p w14:paraId="0D442123" w14:textId="75E965FB"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89" w:history="1">
        <w:r w:rsidRPr="00293707">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_Toc209386389 \h </w:instrText>
        </w:r>
        <w:r>
          <w:rPr>
            <w:noProof/>
            <w:webHidden/>
          </w:rPr>
        </w:r>
        <w:r>
          <w:rPr>
            <w:noProof/>
            <w:webHidden/>
          </w:rPr>
          <w:fldChar w:fldCharType="separate"/>
        </w:r>
        <w:r>
          <w:rPr>
            <w:noProof/>
            <w:webHidden/>
          </w:rPr>
          <w:t>16</w:t>
        </w:r>
        <w:r>
          <w:rPr>
            <w:noProof/>
            <w:webHidden/>
          </w:rPr>
          <w:fldChar w:fldCharType="end"/>
        </w:r>
      </w:hyperlink>
    </w:p>
    <w:p w14:paraId="09B7E155" w14:textId="3ABE4A68"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0" w:history="1">
        <w:r w:rsidRPr="00293707">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_Toc209386390 \h </w:instrText>
        </w:r>
        <w:r>
          <w:rPr>
            <w:noProof/>
            <w:webHidden/>
          </w:rPr>
        </w:r>
        <w:r>
          <w:rPr>
            <w:noProof/>
            <w:webHidden/>
          </w:rPr>
          <w:fldChar w:fldCharType="separate"/>
        </w:r>
        <w:r>
          <w:rPr>
            <w:noProof/>
            <w:webHidden/>
          </w:rPr>
          <w:t>17</w:t>
        </w:r>
        <w:r>
          <w:rPr>
            <w:noProof/>
            <w:webHidden/>
          </w:rPr>
          <w:fldChar w:fldCharType="end"/>
        </w:r>
      </w:hyperlink>
    </w:p>
    <w:p w14:paraId="6E4C3465" w14:textId="7B9BD95B"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1" w:history="1">
        <w:r w:rsidRPr="00293707">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_Toc209386391 \h </w:instrText>
        </w:r>
        <w:r>
          <w:rPr>
            <w:noProof/>
            <w:webHidden/>
          </w:rPr>
        </w:r>
        <w:r>
          <w:rPr>
            <w:noProof/>
            <w:webHidden/>
          </w:rPr>
          <w:fldChar w:fldCharType="separate"/>
        </w:r>
        <w:r>
          <w:rPr>
            <w:noProof/>
            <w:webHidden/>
          </w:rPr>
          <w:t>18</w:t>
        </w:r>
        <w:r>
          <w:rPr>
            <w:noProof/>
            <w:webHidden/>
          </w:rPr>
          <w:fldChar w:fldCharType="end"/>
        </w:r>
      </w:hyperlink>
    </w:p>
    <w:p w14:paraId="7C830192" w14:textId="6D62BEAC"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2" w:history="1">
        <w:r w:rsidRPr="00293707">
          <w:rPr>
            <w:rStyle w:val="Lienhypertexte"/>
            <w:b/>
            <w:noProof/>
          </w:rPr>
          <w:t>Figure 5: Variation des employés à durée indéterminée et temps plein par année en archives</w:t>
        </w:r>
        <w:r>
          <w:rPr>
            <w:noProof/>
            <w:webHidden/>
          </w:rPr>
          <w:tab/>
        </w:r>
        <w:r>
          <w:rPr>
            <w:noProof/>
            <w:webHidden/>
          </w:rPr>
          <w:fldChar w:fldCharType="begin"/>
        </w:r>
        <w:r>
          <w:rPr>
            <w:noProof/>
            <w:webHidden/>
          </w:rPr>
          <w:instrText xml:space="preserve"> PAGEREF _Toc209386392 \h </w:instrText>
        </w:r>
        <w:r>
          <w:rPr>
            <w:noProof/>
            <w:webHidden/>
          </w:rPr>
        </w:r>
        <w:r>
          <w:rPr>
            <w:noProof/>
            <w:webHidden/>
          </w:rPr>
          <w:fldChar w:fldCharType="separate"/>
        </w:r>
        <w:r>
          <w:rPr>
            <w:noProof/>
            <w:webHidden/>
          </w:rPr>
          <w:t>19</w:t>
        </w:r>
        <w:r>
          <w:rPr>
            <w:noProof/>
            <w:webHidden/>
          </w:rPr>
          <w:fldChar w:fldCharType="end"/>
        </w:r>
      </w:hyperlink>
    </w:p>
    <w:p w14:paraId="48E03A0C" w14:textId="40329E84"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3" w:history="1">
        <w:r w:rsidRPr="00293707">
          <w:rPr>
            <w:rStyle w:val="Lienhypertexte"/>
            <w:b/>
            <w:noProof/>
          </w:rPr>
          <w:t>Figure 6: Ratio d’employés en archives pour 1000 employés de l’administration</w:t>
        </w:r>
        <w:r>
          <w:rPr>
            <w:noProof/>
            <w:webHidden/>
          </w:rPr>
          <w:tab/>
        </w:r>
        <w:r>
          <w:rPr>
            <w:noProof/>
            <w:webHidden/>
          </w:rPr>
          <w:fldChar w:fldCharType="begin"/>
        </w:r>
        <w:r>
          <w:rPr>
            <w:noProof/>
            <w:webHidden/>
          </w:rPr>
          <w:instrText xml:space="preserve"> PAGEREF _Toc209386393 \h </w:instrText>
        </w:r>
        <w:r>
          <w:rPr>
            <w:noProof/>
            <w:webHidden/>
          </w:rPr>
        </w:r>
        <w:r>
          <w:rPr>
            <w:noProof/>
            <w:webHidden/>
          </w:rPr>
          <w:fldChar w:fldCharType="separate"/>
        </w:r>
        <w:r>
          <w:rPr>
            <w:noProof/>
            <w:webHidden/>
          </w:rPr>
          <w:t>20</w:t>
        </w:r>
        <w:r>
          <w:rPr>
            <w:noProof/>
            <w:webHidden/>
          </w:rPr>
          <w:fldChar w:fldCharType="end"/>
        </w:r>
      </w:hyperlink>
    </w:p>
    <w:p w14:paraId="5D1FA983" w14:textId="757280C2"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4" w:history="1">
        <w:r w:rsidRPr="00293707">
          <w:rPr>
            <w:rStyle w:val="Lienhypertexte"/>
            <w:b/>
            <w:noProof/>
          </w:rPr>
          <w:t>Figure 7: Évolution du nombre de places dans les salles de lecture en archives</w:t>
        </w:r>
        <w:r>
          <w:rPr>
            <w:noProof/>
            <w:webHidden/>
          </w:rPr>
          <w:tab/>
        </w:r>
        <w:r>
          <w:rPr>
            <w:noProof/>
            <w:webHidden/>
          </w:rPr>
          <w:fldChar w:fldCharType="begin"/>
        </w:r>
        <w:r>
          <w:rPr>
            <w:noProof/>
            <w:webHidden/>
          </w:rPr>
          <w:instrText xml:space="preserve"> PAGEREF _Toc209386394 \h </w:instrText>
        </w:r>
        <w:r>
          <w:rPr>
            <w:noProof/>
            <w:webHidden/>
          </w:rPr>
        </w:r>
        <w:r>
          <w:rPr>
            <w:noProof/>
            <w:webHidden/>
          </w:rPr>
          <w:fldChar w:fldCharType="separate"/>
        </w:r>
        <w:r>
          <w:rPr>
            <w:noProof/>
            <w:webHidden/>
          </w:rPr>
          <w:t>21</w:t>
        </w:r>
        <w:r>
          <w:rPr>
            <w:noProof/>
            <w:webHidden/>
          </w:rPr>
          <w:fldChar w:fldCharType="end"/>
        </w:r>
      </w:hyperlink>
    </w:p>
    <w:p w14:paraId="22B6E78D" w14:textId="784B25E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5" w:history="1">
        <w:r w:rsidRPr="00293707">
          <w:rPr>
            <w:rStyle w:val="Lienhypertexte"/>
            <w:b/>
            <w:noProof/>
          </w:rPr>
          <w:t>Figure 8: Nombre d'heures d'ouverture par semaine de la salle de lecture</w:t>
        </w:r>
        <w:r>
          <w:rPr>
            <w:noProof/>
            <w:webHidden/>
          </w:rPr>
          <w:tab/>
        </w:r>
        <w:r>
          <w:rPr>
            <w:noProof/>
            <w:webHidden/>
          </w:rPr>
          <w:fldChar w:fldCharType="begin"/>
        </w:r>
        <w:r>
          <w:rPr>
            <w:noProof/>
            <w:webHidden/>
          </w:rPr>
          <w:instrText xml:space="preserve"> PAGEREF _Toc209386395 \h </w:instrText>
        </w:r>
        <w:r>
          <w:rPr>
            <w:noProof/>
            <w:webHidden/>
          </w:rPr>
        </w:r>
        <w:r>
          <w:rPr>
            <w:noProof/>
            <w:webHidden/>
          </w:rPr>
          <w:fldChar w:fldCharType="separate"/>
        </w:r>
        <w:r>
          <w:rPr>
            <w:noProof/>
            <w:webHidden/>
          </w:rPr>
          <w:t>22</w:t>
        </w:r>
        <w:r>
          <w:rPr>
            <w:noProof/>
            <w:webHidden/>
          </w:rPr>
          <w:fldChar w:fldCharType="end"/>
        </w:r>
      </w:hyperlink>
    </w:p>
    <w:p w14:paraId="5DDDC158" w14:textId="13206116"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6" w:history="1">
        <w:r w:rsidRPr="00293707">
          <w:rPr>
            <w:rStyle w:val="Lienhypertexte"/>
            <w:b/>
            <w:noProof/>
          </w:rPr>
          <w:t>Figure 9: Nombre d'usagers uniques en salle de lecture par année</w:t>
        </w:r>
        <w:r>
          <w:rPr>
            <w:noProof/>
            <w:webHidden/>
          </w:rPr>
          <w:tab/>
        </w:r>
        <w:r>
          <w:rPr>
            <w:noProof/>
            <w:webHidden/>
          </w:rPr>
          <w:fldChar w:fldCharType="begin"/>
        </w:r>
        <w:r>
          <w:rPr>
            <w:noProof/>
            <w:webHidden/>
          </w:rPr>
          <w:instrText xml:space="preserve"> PAGEREF _Toc209386396 \h </w:instrText>
        </w:r>
        <w:r>
          <w:rPr>
            <w:noProof/>
            <w:webHidden/>
          </w:rPr>
        </w:r>
        <w:r>
          <w:rPr>
            <w:noProof/>
            <w:webHidden/>
          </w:rPr>
          <w:fldChar w:fldCharType="separate"/>
        </w:r>
        <w:r>
          <w:rPr>
            <w:noProof/>
            <w:webHidden/>
          </w:rPr>
          <w:t>23</w:t>
        </w:r>
        <w:r>
          <w:rPr>
            <w:noProof/>
            <w:webHidden/>
          </w:rPr>
          <w:fldChar w:fldCharType="end"/>
        </w:r>
      </w:hyperlink>
    </w:p>
    <w:p w14:paraId="1F4F44DB" w14:textId="1C138AC9"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7" w:history="1">
        <w:r w:rsidRPr="00293707">
          <w:rPr>
            <w:rStyle w:val="Lienhypertexte"/>
            <w:b/>
            <w:noProof/>
          </w:rPr>
          <w:t>Figure 10: Nombre de visiteurs uniques utilisant les inventaires en ligne par année</w:t>
        </w:r>
        <w:r>
          <w:rPr>
            <w:noProof/>
            <w:webHidden/>
          </w:rPr>
          <w:tab/>
        </w:r>
        <w:r>
          <w:rPr>
            <w:noProof/>
            <w:webHidden/>
          </w:rPr>
          <w:fldChar w:fldCharType="begin"/>
        </w:r>
        <w:r>
          <w:rPr>
            <w:noProof/>
            <w:webHidden/>
          </w:rPr>
          <w:instrText xml:space="preserve"> PAGEREF _Toc209386397 \h </w:instrText>
        </w:r>
        <w:r>
          <w:rPr>
            <w:noProof/>
            <w:webHidden/>
          </w:rPr>
        </w:r>
        <w:r>
          <w:rPr>
            <w:noProof/>
            <w:webHidden/>
          </w:rPr>
          <w:fldChar w:fldCharType="separate"/>
        </w:r>
        <w:r>
          <w:rPr>
            <w:noProof/>
            <w:webHidden/>
          </w:rPr>
          <w:t>23</w:t>
        </w:r>
        <w:r>
          <w:rPr>
            <w:noProof/>
            <w:webHidden/>
          </w:rPr>
          <w:fldChar w:fldCharType="end"/>
        </w:r>
      </w:hyperlink>
    </w:p>
    <w:p w14:paraId="3F115103" w14:textId="42D440A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8" w:history="1">
        <w:r w:rsidRPr="00293707">
          <w:rPr>
            <w:rStyle w:val="Lienhypertexte"/>
            <w:b/>
            <w:noProof/>
          </w:rPr>
          <w:t>Figure 11: Nombre d'articles recherchables en ligne par année</w:t>
        </w:r>
        <w:r>
          <w:rPr>
            <w:noProof/>
            <w:webHidden/>
          </w:rPr>
          <w:tab/>
        </w:r>
        <w:r>
          <w:rPr>
            <w:noProof/>
            <w:webHidden/>
          </w:rPr>
          <w:fldChar w:fldCharType="begin"/>
        </w:r>
        <w:r>
          <w:rPr>
            <w:noProof/>
            <w:webHidden/>
          </w:rPr>
          <w:instrText xml:space="preserve"> PAGEREF _Toc209386398 \h </w:instrText>
        </w:r>
        <w:r>
          <w:rPr>
            <w:noProof/>
            <w:webHidden/>
          </w:rPr>
        </w:r>
        <w:r>
          <w:rPr>
            <w:noProof/>
            <w:webHidden/>
          </w:rPr>
          <w:fldChar w:fldCharType="separate"/>
        </w:r>
        <w:r>
          <w:rPr>
            <w:noProof/>
            <w:webHidden/>
          </w:rPr>
          <w:t>24</w:t>
        </w:r>
        <w:r>
          <w:rPr>
            <w:noProof/>
            <w:webHidden/>
          </w:rPr>
          <w:fldChar w:fldCharType="end"/>
        </w:r>
      </w:hyperlink>
    </w:p>
    <w:p w14:paraId="165DB68F" w14:textId="050E55A0"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399" w:history="1">
        <w:r w:rsidRPr="00293707">
          <w:rPr>
            <w:rStyle w:val="Lienhypertexte"/>
            <w:b/>
            <w:noProof/>
          </w:rPr>
          <w:t>Figure 12: Évolution du nombre d'unités physiques commandées en salle de lecture</w:t>
        </w:r>
        <w:r>
          <w:rPr>
            <w:noProof/>
            <w:webHidden/>
          </w:rPr>
          <w:tab/>
        </w:r>
        <w:r>
          <w:rPr>
            <w:noProof/>
            <w:webHidden/>
          </w:rPr>
          <w:fldChar w:fldCharType="begin"/>
        </w:r>
        <w:r>
          <w:rPr>
            <w:noProof/>
            <w:webHidden/>
          </w:rPr>
          <w:instrText xml:space="preserve"> PAGEREF _Toc209386399 \h </w:instrText>
        </w:r>
        <w:r>
          <w:rPr>
            <w:noProof/>
            <w:webHidden/>
          </w:rPr>
        </w:r>
        <w:r>
          <w:rPr>
            <w:noProof/>
            <w:webHidden/>
          </w:rPr>
          <w:fldChar w:fldCharType="separate"/>
        </w:r>
        <w:r>
          <w:rPr>
            <w:noProof/>
            <w:webHidden/>
          </w:rPr>
          <w:t>26</w:t>
        </w:r>
        <w:r>
          <w:rPr>
            <w:noProof/>
            <w:webHidden/>
          </w:rPr>
          <w:fldChar w:fldCharType="end"/>
        </w:r>
      </w:hyperlink>
    </w:p>
    <w:p w14:paraId="243156F4" w14:textId="5F26D2A3"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0" w:history="1">
        <w:r w:rsidRPr="00293707">
          <w:rPr>
            <w:rStyle w:val="Lienhypertexte"/>
            <w:b/>
            <w:noProof/>
          </w:rPr>
          <w:t>Figure 13: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_Toc209386400 \h </w:instrText>
        </w:r>
        <w:r>
          <w:rPr>
            <w:noProof/>
            <w:webHidden/>
          </w:rPr>
        </w:r>
        <w:r>
          <w:rPr>
            <w:noProof/>
            <w:webHidden/>
          </w:rPr>
          <w:fldChar w:fldCharType="separate"/>
        </w:r>
        <w:r>
          <w:rPr>
            <w:noProof/>
            <w:webHidden/>
          </w:rPr>
          <w:t>27</w:t>
        </w:r>
        <w:r>
          <w:rPr>
            <w:noProof/>
            <w:webHidden/>
          </w:rPr>
          <w:fldChar w:fldCharType="end"/>
        </w:r>
      </w:hyperlink>
    </w:p>
    <w:p w14:paraId="13E1A1AA" w14:textId="0D499085"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1" w:history="1">
        <w:r w:rsidRPr="00293707">
          <w:rPr>
            <w:rStyle w:val="Lienhypertexte"/>
            <w:b/>
            <w:noProof/>
          </w:rPr>
          <w:t>Figure 14: Illustration du concept des 5 étoiles de Tim Berners-Lee</w:t>
        </w:r>
        <w:r>
          <w:rPr>
            <w:noProof/>
            <w:webHidden/>
          </w:rPr>
          <w:tab/>
        </w:r>
        <w:r>
          <w:rPr>
            <w:noProof/>
            <w:webHidden/>
          </w:rPr>
          <w:fldChar w:fldCharType="begin"/>
        </w:r>
        <w:r>
          <w:rPr>
            <w:noProof/>
            <w:webHidden/>
          </w:rPr>
          <w:instrText xml:space="preserve"> PAGEREF _Toc209386401 \h </w:instrText>
        </w:r>
        <w:r>
          <w:rPr>
            <w:noProof/>
            <w:webHidden/>
          </w:rPr>
        </w:r>
        <w:r>
          <w:rPr>
            <w:noProof/>
            <w:webHidden/>
          </w:rPr>
          <w:fldChar w:fldCharType="separate"/>
        </w:r>
        <w:r>
          <w:rPr>
            <w:noProof/>
            <w:webHidden/>
          </w:rPr>
          <w:t>33</w:t>
        </w:r>
        <w:r>
          <w:rPr>
            <w:noProof/>
            <w:webHidden/>
          </w:rPr>
          <w:fldChar w:fldCharType="end"/>
        </w:r>
      </w:hyperlink>
    </w:p>
    <w:p w14:paraId="5203B420" w14:textId="7BDB4BF7" w:rsidR="004F4E6B" w:rsidRDefault="004F4E6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9386402" w:history="1">
        <w:r w:rsidRPr="00293707">
          <w:rPr>
            <w:rStyle w:val="Lienhypertexte"/>
            <w:b/>
            <w:noProof/>
          </w:rPr>
          <w:t>Figure 15: Images numérisées de la commune de Milvignes</w:t>
        </w:r>
        <w:r>
          <w:rPr>
            <w:noProof/>
            <w:webHidden/>
          </w:rPr>
          <w:tab/>
        </w:r>
        <w:r>
          <w:rPr>
            <w:noProof/>
            <w:webHidden/>
          </w:rPr>
          <w:fldChar w:fldCharType="begin"/>
        </w:r>
        <w:r>
          <w:rPr>
            <w:noProof/>
            <w:webHidden/>
          </w:rPr>
          <w:instrText xml:space="preserve"> PAGEREF _Toc209386402 \h </w:instrText>
        </w:r>
        <w:r>
          <w:rPr>
            <w:noProof/>
            <w:webHidden/>
          </w:rPr>
        </w:r>
        <w:r>
          <w:rPr>
            <w:noProof/>
            <w:webHidden/>
          </w:rPr>
          <w:fldChar w:fldCharType="separate"/>
        </w:r>
        <w:r>
          <w:rPr>
            <w:noProof/>
            <w:webHidden/>
          </w:rPr>
          <w:t>36</w:t>
        </w:r>
        <w:r>
          <w:rPr>
            <w:noProof/>
            <w:webHidden/>
          </w:rPr>
          <w:fldChar w:fldCharType="end"/>
        </w:r>
      </w:hyperlink>
    </w:p>
    <w:p w14:paraId="0A06A60D" w14:textId="73220065"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9386341"/>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7"/>
          <w:footerReference w:type="default" r:id="rId18"/>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9386342"/>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09386343"/>
      <w:r>
        <w:t>Problématique et questions de recherche</w:t>
      </w:r>
      <w:bookmarkEnd w:id="23"/>
    </w:p>
    <w:p w14:paraId="100FD825" w14:textId="77777777" w:rsidR="00894684" w:rsidRDefault="00894684" w:rsidP="00894684">
      <w:pPr>
        <w:pStyle w:val="Titre3"/>
      </w:pPr>
      <w:bookmarkStart w:id="24" w:name="_Toc209386344"/>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r w:rsidR="002775BE">
        <w:t xml:space="preserve">C’est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09386345"/>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09386346"/>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09386347"/>
      <w:r>
        <w:t>Contexte</w:t>
      </w:r>
      <w:bookmarkEnd w:id="27"/>
    </w:p>
    <w:p w14:paraId="45364635" w14:textId="77777777" w:rsidR="00894684" w:rsidRDefault="00894684" w:rsidP="00894684">
      <w:pPr>
        <w:pStyle w:val="Titre3"/>
      </w:pPr>
      <w:bookmarkStart w:id="28" w:name="_Toc209386348"/>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09386349"/>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09468961"/>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09386350"/>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655D95D8" w14:textId="77777777" w:rsidR="00894684" w:rsidRDefault="00894684" w:rsidP="00894684">
      <w:pPr>
        <w:pStyle w:val="Titre3"/>
      </w:pPr>
      <w:bookmarkStart w:id="33" w:name="_Toc209386351"/>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09386352"/>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09386353"/>
      <w:r>
        <w:rPr>
          <w:lang w:val="fr-FR"/>
        </w:rPr>
        <w:t>Loi sur les archives (</w:t>
      </w:r>
      <w:proofErr w:type="spellStart"/>
      <w:r>
        <w:rPr>
          <w:lang w:val="fr-FR"/>
        </w:rPr>
        <w:t>Larch</w:t>
      </w:r>
      <w:proofErr w:type="spellEnd"/>
      <w:r>
        <w:rPr>
          <w:lang w:val="fr-FR"/>
        </w:rPr>
        <w:t>)</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09386354"/>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09386355"/>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09386356"/>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30D866BE" w14:textId="5B3D3976" w:rsidR="00540304" w:rsidRPr="00EF287E" w:rsidRDefault="00540304" w:rsidP="00540304">
      <w:pPr>
        <w:pStyle w:val="Titre4"/>
        <w:rPr>
          <w:lang w:val="fr-FR"/>
        </w:rPr>
      </w:pPr>
      <w:bookmarkStart w:id="39" w:name="_Toc209386357"/>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44FC517" w14:textId="63B21C50" w:rsidR="00540304" w:rsidRDefault="00540304" w:rsidP="00540304">
      <w:pPr>
        <w:pStyle w:val="Titre4"/>
        <w:rPr>
          <w:lang w:val="fr-FR"/>
        </w:rPr>
      </w:pPr>
      <w:bookmarkStart w:id="40" w:name="_Toc209386358"/>
      <w:r>
        <w:rPr>
          <w:lang w:val="fr-FR"/>
        </w:rPr>
        <w:t>Stratégie numérique suisse</w:t>
      </w:r>
      <w:bookmarkEnd w:id="40"/>
    </w:p>
    <w:p w14:paraId="1484343A" w14:textId="2ED44EB1" w:rsidR="000F5F30" w:rsidRDefault="004F6643" w:rsidP="00894684">
      <w:pPr>
        <w:pStyle w:val="Corpsdetexte"/>
        <w:rPr>
          <w:lang w:val="fr-FR"/>
        </w:rPr>
      </w:pPr>
      <w:r>
        <w:rPr>
          <w:lang w:val="fr-FR"/>
        </w:rPr>
        <w:t>Au niveau de l’administration public en Suisse, une transition numérique est à l’œuvre à tous les niveau politique. En effet depuis 2022, le conseil fédéral et les gouvernements cantonaux ont créé l’Administration numérique Suisse assurant en une stratégie et un pilotage commun la coordination de la transformation numérique menées aux trois échelons de l’état soit fédéral, cantonal et communal.</w:t>
      </w:r>
      <w:r>
        <w:rPr>
          <w:rStyle w:val="Appelnotedebasdep"/>
          <w:lang w:val="fr-FR"/>
        </w:rPr>
        <w:footnoteReference w:id="10"/>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Les principes guident la mise en œuvre dans le contexte de la transformation numérique</w:t>
      </w:r>
      <w:r w:rsidR="000F5F30">
        <w:rPr>
          <w:rStyle w:val="Appelnotedebasdep"/>
          <w:lang w:val="fr-FR"/>
        </w:rPr>
        <w:footnoteReference w:id="11"/>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3EF3315F" w:rsidR="000F5F30" w:rsidRPr="000F5F30" w:rsidRDefault="000F5F30" w:rsidP="000F5F30">
      <w:pPr>
        <w:pStyle w:val="Corpsdetexte"/>
        <w:numPr>
          <w:ilvl w:val="0"/>
          <w:numId w:val="25"/>
        </w:numPr>
        <w:rPr>
          <w:lang w:val="fr-FR"/>
        </w:rPr>
      </w:pPr>
      <w:r w:rsidRPr="000F5F30">
        <w:rPr>
          <w:lang w:val="fr-FR"/>
        </w:rPr>
        <w:t>«Priorité au numérique» et «tout numérique»</w:t>
      </w:r>
      <w:r>
        <w:rPr>
          <w:lang w:val="fr-FR"/>
        </w:rPr>
        <w:t xml:space="preserve"> </w:t>
      </w:r>
      <w:r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D4ACE2D" w:rsidR="000B5C44" w:rsidRDefault="000B5C44" w:rsidP="00894684">
      <w:pPr>
        <w:pStyle w:val="Corpsdetexte"/>
        <w:rPr>
          <w:lang w:val="fr-FR"/>
        </w:rPr>
      </w:pPr>
      <w:r>
        <w:rPr>
          <w:lang w:val="fr-FR"/>
        </w:rPr>
        <w:t>Cette stratégie numérique suisse donne lieu à des thèmes prioritaire</w:t>
      </w:r>
      <w:r w:rsidR="00477F10">
        <w:rPr>
          <w:lang w:val="fr-FR"/>
        </w:rPr>
        <w:t>, qui sont actuellement l’Intelligence artificielle, la sécurité de l’information et la cybersécurité et les Logiciels ouverts. Il s’agit d’une stratégie qui impact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63A556EB" w:rsidR="00894684" w:rsidRDefault="00894684" w:rsidP="00894684">
      <w:pPr>
        <w:pStyle w:val="Corpsdetexte"/>
      </w:pPr>
      <w:r>
        <w:t xml:space="preserve">En effet, celle-ci fixe spécifiquement aux AFS un pivot de la diffusion des archives vers le </w:t>
      </w:r>
      <w:r w:rsidR="00355A4C">
        <w:t xml:space="preserve">principe du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2"/>
      </w:r>
    </w:p>
    <w:p w14:paraId="1A4055AC" w14:textId="25A1FCDA" w:rsidR="007C1EFF" w:rsidRDefault="007C1EFF" w:rsidP="00894684">
      <w:pPr>
        <w:pStyle w:val="Corpsdetexte"/>
      </w:pPr>
      <w:r>
        <w:t>La stratégie numérique suisse mise en œuvre entre 2021 et 2025 est</w:t>
      </w:r>
      <w:r w:rsidR="00355A4C">
        <w:t xml:space="preserve"> très intéressante pour illustrer ce sujet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07A8AC8A" w:rsidR="007C0CBA" w:rsidRDefault="00894684" w:rsidP="00894684">
      <w:pPr>
        <w:pStyle w:val="Corpsdetexte"/>
      </w:pPr>
      <w:r>
        <w:t xml:space="preserve">La mise en œuvre de cette stratégie </w:t>
      </w:r>
      <w:r w:rsidR="00355A4C">
        <w:t>est donc passé</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77777777" w:rsidR="003F36FB" w:rsidRDefault="00FA5882" w:rsidP="00894684">
      <w:pPr>
        <w:pStyle w:val="Corpsdetexte"/>
        <w:rPr>
          <w:i/>
          <w:iCs/>
        </w:rPr>
      </w:pPr>
      <w:r>
        <w:t xml:space="preserve">Eléments intéressant du point de vue de la stratégie, il est prévu dans les objectifs de cette stratégie que les AFS </w:t>
      </w:r>
      <w:r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3"/>
      </w:r>
      <w:r>
        <w:rPr>
          <w:i/>
          <w:iCs/>
        </w:rPr>
        <w:t xml:space="preserve">. </w:t>
      </w:r>
    </w:p>
    <w:p w14:paraId="243BBFFB" w14:textId="6A68AC8C"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w:t>
      </w:r>
      <w:proofErr w:type="spellStart"/>
      <w:r w:rsidRPr="003F36FB">
        <w:rPr>
          <w:i/>
          <w:iCs/>
        </w:rPr>
        <w:t>LAr</w:t>
      </w:r>
      <w:proofErr w:type="spellEnd"/>
      <w:r w:rsidRPr="003F36FB">
        <w:rPr>
          <w:i/>
          <w:iCs/>
        </w:rPr>
        <w:t>) de concert avec les acteurs concernés, et veillent à ce que la nécessité et les bénéfices escomptés d’une révision de loi soient clarifiés.</w:t>
      </w:r>
      <w:r>
        <w:rPr>
          <w:i/>
          <w:iCs/>
        </w:rPr>
        <w:t> »</w:t>
      </w:r>
      <w:r w:rsidR="003012F6">
        <w:rPr>
          <w:rStyle w:val="Appelnotedebasdep"/>
          <w:i/>
          <w:iCs/>
        </w:rPr>
        <w:footnoteReference w:id="14"/>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publique, en l’occurrence ici de la confédération.</w:t>
      </w:r>
    </w:p>
    <w:p w14:paraId="3E3A6075" w14:textId="4037F877" w:rsidR="003012F6" w:rsidRDefault="003F36FB" w:rsidP="003F36FB">
      <w:pPr>
        <w:pStyle w:val="Corpsdetexte"/>
        <w:rPr>
          <w:i/>
          <w:iCs/>
        </w:rPr>
      </w:pPr>
      <w:r>
        <w:t xml:space="preserve">En termes de transformation numérique, elle donne la part-belle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15"/>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16"/>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7DB8A03B" w:rsidR="00EE1602" w:rsidRPr="003012F6" w:rsidRDefault="000009B5" w:rsidP="003F36FB">
      <w:pPr>
        <w:pStyle w:val="Corpsdetexte"/>
      </w:pPr>
      <w:r>
        <w:t xml:space="preserve">Open data qui prendra la forme dès 2011 par un pilote d’un portail de donnée ouverte « opendata.admin.ch » qui sera mise en service en 2016 et auquel les AFS ont participé. Mais l’open data </w:t>
      </w:r>
      <w:r w:rsidR="006F3412">
        <w:t>appliquer</w:t>
      </w:r>
      <w:r>
        <w:t xml:space="preserve"> </w:t>
      </w:r>
      <w:r w:rsidR="006F3412">
        <w:t xml:space="preserve">directement aux données d’inventaire est aussi d’actualité avec le projet LINDAS. D’abord née d’un projet pilote </w:t>
      </w:r>
      <w:proofErr w:type="spellStart"/>
      <w:r w:rsidR="006F3412">
        <w:t>aLod</w:t>
      </w:r>
      <w:proofErr w:type="spellEnd"/>
      <w:r w:rsidR="006F3412">
        <w:t xml:space="preserve"> (</w:t>
      </w:r>
      <w:proofErr w:type="spellStart"/>
      <w:r w:rsidR="006F3412" w:rsidRPr="006F3412">
        <w:rPr>
          <w:lang w:val="fr-FR"/>
        </w:rPr>
        <w:t>Archival</w:t>
      </w:r>
      <w:proofErr w:type="spellEnd"/>
      <w:r w:rsidR="006F3412" w:rsidRPr="006F3412">
        <w:rPr>
          <w:lang w:val="fr-FR"/>
        </w:rPr>
        <w:t xml:space="preserve"> </w:t>
      </w:r>
      <w:proofErr w:type="spellStart"/>
      <w:r w:rsidR="006F3412" w:rsidRPr="006F3412">
        <w:rPr>
          <w:lang w:val="fr-FR"/>
        </w:rPr>
        <w:t>Linked</w:t>
      </w:r>
      <w:proofErr w:type="spellEnd"/>
      <w:r w:rsidR="006F3412" w:rsidRPr="006F3412">
        <w:rPr>
          <w:lang w:val="fr-FR"/>
        </w:rPr>
        <w:t xml:space="preserve"> Open Data)</w:t>
      </w:r>
      <w:r w:rsidR="006F3412">
        <w:rPr>
          <w:rStyle w:val="Appelnotedebasdep"/>
          <w:lang w:val="fr-FR"/>
        </w:rPr>
        <w:footnoteReference w:id="17"/>
      </w:r>
      <w:r w:rsidR="006F3412">
        <w:t xml:space="preserve"> les AFS poursuive leur effort de mise en œuvre d’une infrastructure en </w:t>
      </w:r>
      <w:proofErr w:type="spellStart"/>
      <w:r w:rsidR="006F3412">
        <w:t>Linked</w:t>
      </w:r>
      <w:proofErr w:type="spellEnd"/>
      <w:r w:rsidR="006F3412">
        <w:t xml:space="preserve"> data afin de mettre à </w:t>
      </w:r>
      <w:proofErr w:type="spellStart"/>
      <w:r w:rsidR="006F3412">
        <w:t>dispotion</w:t>
      </w:r>
      <w:proofErr w:type="spellEnd"/>
      <w:r w:rsidR="006F3412">
        <w:t xml:space="preserve"> sur le WEB les données en </w:t>
      </w:r>
      <w:proofErr w:type="spellStart"/>
      <w:r w:rsidR="006F3412">
        <w:t>Linked</w:t>
      </w:r>
      <w:proofErr w:type="spellEnd"/>
      <w:r w:rsidR="006F3412">
        <w:t xml:space="preserve"> data et conservé sous forme de triplet RDF.</w:t>
      </w:r>
    </w:p>
    <w:p w14:paraId="695B6CE5" w14:textId="77777777" w:rsidR="001B166D" w:rsidRDefault="001B166D" w:rsidP="001B166D">
      <w:pPr>
        <w:pStyle w:val="Titre3"/>
      </w:pPr>
      <w:bookmarkStart w:id="41" w:name="_Toc209386359"/>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20BA936A"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 obligatoire par une ordonnance fédérale en 2019</w:t>
      </w:r>
      <w:r w:rsidR="00442804">
        <w:rPr>
          <w:rStyle w:val="Appelnotedebasdep"/>
        </w:rPr>
        <w:footnoteReference w:id="18"/>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CC2423D" w:rsidR="00087370" w:rsidRPr="008A6CDA"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p>
    <w:p w14:paraId="7A09F184" w14:textId="77777777" w:rsidR="001B166D" w:rsidRPr="000B4EEA" w:rsidRDefault="001B166D" w:rsidP="00894684">
      <w:pPr>
        <w:pStyle w:val="Corpsdetexte"/>
      </w:pP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42" w:name="_Toc209386360"/>
      <w:r>
        <w:t>Méthodologie</w:t>
      </w:r>
      <w:bookmarkEnd w:id="42"/>
    </w:p>
    <w:p w14:paraId="6055BAF3" w14:textId="7EF7D012" w:rsidR="009B4B55" w:rsidRDefault="009B4B55" w:rsidP="008D643A">
      <w:pPr>
        <w:pStyle w:val="Titre2"/>
      </w:pPr>
      <w:bookmarkStart w:id="43" w:name="_Toc161071998"/>
      <w:bookmarkStart w:id="44" w:name="_Toc171976270"/>
      <w:bookmarkStart w:id="45" w:name="_Toc209386361"/>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1D540045" w:rsidR="00517957" w:rsidRPr="00517957" w:rsidRDefault="00517957" w:rsidP="00517957">
      <w:pPr>
        <w:pStyle w:val="Corpsdetexte"/>
      </w:pPr>
      <w:r>
        <w:t>Pour les questions de prospectives et d’évolution de la profession d’archiviste, les ouvrages suivants ont été utilisé,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8D643A">
      <w:pPr>
        <w:pStyle w:val="Titre2"/>
      </w:pPr>
      <w:bookmarkStart w:id="46" w:name="_Toc209386362"/>
      <w:r>
        <w:t>Utilisation de données en open data</w:t>
      </w:r>
      <w:bookmarkEnd w:id="46"/>
    </w:p>
    <w:p w14:paraId="285C490E" w14:textId="5562F319"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19"/>
      </w:r>
      <w:r>
        <w:t>. Il s’agit des s</w:t>
      </w:r>
      <w:r w:rsidRPr="006704CD">
        <w:t>tatistiques d’archives suisses</w:t>
      </w:r>
      <w:r>
        <w:t xml:space="preserve"> que j’ai ensuite restreint aux institutions romandes. Sur la base d’indicateurs statistiques fourni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09386363"/>
      <w:r w:rsidRPr="009B4B55">
        <w:t>Enquête</w:t>
      </w:r>
      <w:bookmarkEnd w:id="47"/>
      <w:r w:rsidRPr="009B4B55">
        <w:t xml:space="preserve"> </w:t>
      </w:r>
    </w:p>
    <w:p w14:paraId="23ED3FDC" w14:textId="3D9B537A" w:rsidR="007240EB" w:rsidRPr="007240EB" w:rsidRDefault="007240EB" w:rsidP="007240EB">
      <w:pPr>
        <w:pStyle w:val="Corpsdetexte"/>
      </w:pPr>
      <w:r>
        <w:t xml:space="preserve">Afin de faire le lien entre ce travail avec le terrain, un questionnaire </w:t>
      </w:r>
      <w:proofErr w:type="spellStart"/>
      <w:r>
        <w:t>Qualtrics</w:t>
      </w:r>
      <w:proofErr w:type="spellEnd"/>
      <w:r>
        <w:t xml:space="preserve"> a été envoyé aux directions des archives d’états/cantonales romande.</w:t>
      </w:r>
    </w:p>
    <w:p w14:paraId="3369FD5D" w14:textId="3AF322ED" w:rsidR="0079646A" w:rsidRPr="0079646A" w:rsidRDefault="0079646A" w:rsidP="008D643A">
      <w:pPr>
        <w:pStyle w:val="Titre2"/>
      </w:pPr>
      <w:bookmarkStart w:id="48" w:name="_Toc209386364"/>
      <w:r>
        <w:t>Création d’une base de données</w:t>
      </w:r>
      <w:bookmarkEnd w:id="48"/>
    </w:p>
    <w:p w14:paraId="1BB3FD7B" w14:textId="11508DCC" w:rsidR="008A04E3" w:rsidRPr="009B4B55" w:rsidRDefault="008A04E3" w:rsidP="008D643A">
      <w:pPr>
        <w:pStyle w:val="Titre2"/>
      </w:pPr>
      <w:bookmarkStart w:id="49" w:name="_Toc209386365"/>
      <w:r w:rsidRPr="009B4B55">
        <w:t>Visualisation de données</w:t>
      </w:r>
      <w:bookmarkEnd w:id="49"/>
    </w:p>
    <w:p w14:paraId="29E12D1F" w14:textId="714CE56D" w:rsidR="008A04E3" w:rsidRPr="009B4B55" w:rsidRDefault="008A04E3" w:rsidP="008D643A">
      <w:pPr>
        <w:pStyle w:val="Titre2"/>
      </w:pPr>
      <w:bookmarkStart w:id="50" w:name="_Toc209386366"/>
      <w:r w:rsidRPr="009B4B55">
        <w:t>Cas pratique</w:t>
      </w:r>
      <w:bookmarkEnd w:id="50"/>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1" w:name="_Toc209386367"/>
      <w:r>
        <w:t>Traitement du sujet</w:t>
      </w:r>
      <w:bookmarkEnd w:id="51"/>
    </w:p>
    <w:p w14:paraId="3F092719" w14:textId="77777777" w:rsidR="0006759B" w:rsidRDefault="0006759B" w:rsidP="00894684">
      <w:pPr>
        <w:pStyle w:val="Titre2"/>
      </w:pPr>
      <w:bookmarkStart w:id="52" w:name="_Toc206275990"/>
      <w:bookmarkStart w:id="53" w:name="_Toc209386368"/>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20"/>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106637DD" w:rsidR="00517957" w:rsidRPr="00560E10" w:rsidRDefault="00517957" w:rsidP="00517957">
      <w:pPr>
        <w:pStyle w:val="Lgende"/>
        <w:keepNext/>
        <w:rPr>
          <w:b/>
          <w:bCs w:val="0"/>
        </w:rPr>
      </w:pPr>
      <w:bookmarkStart w:id="54" w:name="_Toc207312124"/>
      <w:bookmarkStart w:id="55" w:name="_Toc209386388"/>
      <w:r w:rsidRPr="00560E10">
        <w:rPr>
          <w:b/>
          <w:bCs w:val="0"/>
        </w:rPr>
        <w:t xml:space="preserve">Figure </w:t>
      </w:r>
      <w:r>
        <w:rPr>
          <w:b/>
          <w:bCs w:val="0"/>
        </w:rPr>
        <w:fldChar w:fldCharType="begin"/>
      </w:r>
      <w:r>
        <w:rPr>
          <w:b/>
          <w:bCs w:val="0"/>
        </w:rPr>
        <w:instrText xml:space="preserve"> SEQ Figure \* ARABIC </w:instrText>
      </w:r>
      <w:r>
        <w:rPr>
          <w:b/>
          <w:bCs w:val="0"/>
        </w:rPr>
        <w:fldChar w:fldCharType="separate"/>
      </w:r>
      <w:r>
        <w:rPr>
          <w:b/>
          <w:bCs w:val="0"/>
          <w:noProof/>
        </w:rPr>
        <w:t>1</w:t>
      </w:r>
      <w:r>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21"/>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09386369"/>
      <w:r>
        <w:t>Indicateurs liés aux compétences numériques des archivistes</w:t>
      </w:r>
      <w:bookmarkEnd w:id="56"/>
      <w:bookmarkEnd w:id="57"/>
    </w:p>
    <w:p w14:paraId="3F13C75D" w14:textId="6EAC2A48" w:rsidR="000F50CF" w:rsidRDefault="00517957" w:rsidP="000F50CF">
      <w:pPr>
        <w:pStyle w:val="Corpsdetexte"/>
      </w:pPr>
      <w:r>
        <w:rPr>
          <w:noProof/>
        </w:rPr>
        <mc:AlternateContent>
          <mc:Choice Requires="wps">
            <w:drawing>
              <wp:anchor distT="0" distB="0" distL="114300" distR="114300" simplePos="0" relativeHeight="251680768" behindDoc="0" locked="0" layoutInCell="1" allowOverlap="1" wp14:anchorId="528405B0" wp14:editId="7601A2CB">
                <wp:simplePos x="0" y="0"/>
                <wp:positionH relativeFrom="column">
                  <wp:posOffset>-222885</wp:posOffset>
                </wp:positionH>
                <wp:positionV relativeFrom="paragraph">
                  <wp:posOffset>1128395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5142BFBE" w14:textId="77777777" w:rsidR="000F50CF" w:rsidRPr="00870AA0" w:rsidRDefault="000F50CF" w:rsidP="000F50CF">
                            <w:pPr>
                              <w:pStyle w:val="Lgende"/>
                              <w:rPr>
                                <w:b/>
                                <w:bCs w:val="0"/>
                                <w:noProof/>
                                <w:sz w:val="22"/>
                              </w:rPr>
                            </w:pPr>
                            <w:bookmarkStart w:id="58" w:name="_Toc207312125"/>
                            <w:bookmarkStart w:id="59" w:name="_Toc209386389"/>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05B0" id="Zone de texte 1" o:spid="_x0000_s1030" type="#_x0000_t202" style="position:absolute;left:0;text-align:left;margin-left:-17.55pt;margin-top:88.85pt;width:478pt;height: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" stroked="f">
                <v:textbox inset="0,0,0,0">
                  <w:txbxContent>
                    <w:p w14:paraId="5142BFBE" w14:textId="77777777" w:rsidR="000F50CF" w:rsidRPr="00870AA0" w:rsidRDefault="000F50CF" w:rsidP="000F50CF">
                      <w:pPr>
                        <w:pStyle w:val="Lgende"/>
                        <w:rPr>
                          <w:b/>
                          <w:bCs w:val="0"/>
                          <w:noProof/>
                          <w:sz w:val="22"/>
                        </w:rPr>
                      </w:pPr>
                      <w:bookmarkStart w:id="60" w:name="_Toc207312125"/>
                      <w:bookmarkStart w:id="61" w:name="_Toc209386389"/>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1792" behindDoc="0" locked="0" layoutInCell="1" allowOverlap="1" wp14:anchorId="4A6F60FA" wp14:editId="3F2172AE">
            <wp:simplePos x="0" y="0"/>
            <wp:positionH relativeFrom="column">
              <wp:posOffset>697865</wp:posOffset>
            </wp:positionH>
            <wp:positionV relativeFrom="paragraph">
              <wp:posOffset>1505585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En premier lieu, il est intéressant d’estimer la place des compétences dans le profil d’archiviste actuellement en poste. 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22"/>
      </w:r>
      <w:r w:rsidR="000F50CF">
        <w:t xml:space="preserve">. </w:t>
      </w:r>
    </w:p>
    <w:p w14:paraId="74D4191E" w14:textId="77777777" w:rsidR="000F50CF" w:rsidRPr="00FE7950" w:rsidRDefault="000F50CF" w:rsidP="000F50CF">
      <w:pPr>
        <w:pStyle w:val="Corpsdetexte"/>
      </w:pPr>
      <w:r>
        <w:t>Les répondants estiment en moyenne que ces compétences numériques sont aujourd’hui « importantes »</w:t>
      </w:r>
      <w:r>
        <w:rPr>
          <w:rStyle w:val="Appelnotedebasdep"/>
        </w:rPr>
        <w:footnoteReference w:id="23"/>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77777777"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37A65DEB" w:rsidR="000F50CF" w:rsidRPr="003B204D" w:rsidRDefault="000F50CF" w:rsidP="000F50CF">
                            <w:pPr>
                              <w:pStyle w:val="Lgende"/>
                              <w:rPr>
                                <w:b/>
                                <w:bCs w:val="0"/>
                                <w:noProof/>
                                <w:sz w:val="22"/>
                                <w:szCs w:val="22"/>
                              </w:rPr>
                            </w:pPr>
                            <w:bookmarkStart w:id="62" w:name="_Toc207312126"/>
                            <w:bookmarkStart w:id="63" w:name="_Toc209386390"/>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37A65DEB" w:rsidR="000F50CF" w:rsidRPr="003B204D" w:rsidRDefault="000F50CF" w:rsidP="000F50CF">
                      <w:pPr>
                        <w:pStyle w:val="Lgende"/>
                        <w:rPr>
                          <w:b/>
                          <w:bCs w:val="0"/>
                          <w:noProof/>
                          <w:sz w:val="22"/>
                          <w:szCs w:val="22"/>
                        </w:rPr>
                      </w:pPr>
                      <w:bookmarkStart w:id="64" w:name="_Toc207312126"/>
                      <w:bookmarkStart w:id="65" w:name="_Toc209386390"/>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24"/>
      </w:r>
    </w:p>
    <w:p w14:paraId="2404D365" w14:textId="77777777" w:rsidR="000F50CF" w:rsidRDefault="000F50CF" w:rsidP="000F50CF">
      <w:pPr>
        <w:pStyle w:val="Corpsdetexte"/>
        <w:rPr>
          <w:lang w:val="fr-FR"/>
        </w:rPr>
      </w:pPr>
      <w:r>
        <w:rPr>
          <w:lang w:val="fr-FR"/>
        </w:rPr>
        <w:t xml:space="preserve">L’archiviste est donc en contact avec des questions de gestion de l’information dans un environnement numérique et se doit de collaborer avec les métiers connexes. </w:t>
      </w:r>
      <w:r w:rsidRPr="00700ADE">
        <w:t>Dans un métier où la conservation et la diffusion du patrimoine s’inscrivent dans une temporalité longue, l’émergence récente des supports nativement numériques et des évolutions technologiques rapides fait du numérique un enjeu stratégique majeur pour les archives. Il est donc pertinent d’interroger les compétences numériques jugées les plus utiles dans ce domaine, afin de préciser la notion même de « numérique » auprès des répondants à l’enquête.</w:t>
      </w:r>
      <w:r>
        <w:rPr>
          <w:rStyle w:val="Appelnotedebasdep"/>
          <w:lang w:val="fr-FR"/>
        </w:rPr>
        <w:footnoteReference w:id="25"/>
      </w:r>
      <w:r>
        <w:rPr>
          <w:lang w:val="fr-FR"/>
        </w:rPr>
        <w:t xml:space="preserve">. </w:t>
      </w:r>
    </w:p>
    <w:p w14:paraId="682E9BA9" w14:textId="77777777" w:rsidR="000F50CF" w:rsidRPr="008A5F4C" w:rsidRDefault="000F50CF" w:rsidP="000F50CF">
      <w:pPr>
        <w:pStyle w:val="Lgende"/>
        <w:keepNext/>
        <w:rPr>
          <w:b/>
          <w:bCs w:val="0"/>
          <w:sz w:val="22"/>
          <w:szCs w:val="18"/>
        </w:rPr>
      </w:pPr>
      <w:bookmarkStart w:id="66" w:name="_Toc207312127"/>
      <w:bookmarkStart w:id="67" w:name="_Toc209386391"/>
      <w:r w:rsidRPr="008A5F4C">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4</w:t>
      </w:r>
      <w:r>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25DC2DC2">
            <wp:extent cx="4693976" cy="2692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107"/>
                    <a:stretch>
                      <a:fillRect/>
                    </a:stretch>
                  </pic:blipFill>
                  <pic:spPr bwMode="auto">
                    <a:xfrm>
                      <a:off x="0" y="0"/>
                      <a:ext cx="4857545" cy="2786221"/>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1DA3C7F8" w14:textId="77777777" w:rsidR="000F50CF" w:rsidRDefault="000F50CF" w:rsidP="00894684">
      <w:pPr>
        <w:pStyle w:val="Titre3"/>
      </w:pPr>
      <w:bookmarkStart w:id="68" w:name="_Toc207312068"/>
      <w:bookmarkStart w:id="69" w:name="_Toc209386370"/>
      <w:r w:rsidRPr="001130AA">
        <w:t>Indicateurs liés aux moyens</w:t>
      </w:r>
      <w:r>
        <w:t xml:space="preserve"> humains en archives</w:t>
      </w:r>
      <w:bookmarkEnd w:id="68"/>
      <w:bookmarkEnd w:id="69"/>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26"/>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77777777" w:rsidR="000F50CF" w:rsidRPr="00870C63" w:rsidRDefault="000F50CF" w:rsidP="000F50CF">
      <w:pPr>
        <w:pStyle w:val="Lgende"/>
        <w:keepNext/>
        <w:rPr>
          <w:b/>
          <w:bCs w:val="0"/>
          <w:sz w:val="22"/>
          <w:szCs w:val="18"/>
        </w:rPr>
      </w:pPr>
      <w:bookmarkStart w:id="70" w:name="_Toc207312128"/>
      <w:bookmarkStart w:id="71" w:name="_Toc209386392"/>
      <w:r w:rsidRPr="00870C63">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5</w:t>
      </w:r>
      <w:r>
        <w:rPr>
          <w:b/>
          <w:bCs w:val="0"/>
          <w:sz w:val="22"/>
          <w:szCs w:val="18"/>
        </w:rPr>
        <w:fldChar w:fldCharType="end"/>
      </w:r>
      <w:r w:rsidRPr="00870C63">
        <w:rPr>
          <w:b/>
          <w:bCs w:val="0"/>
          <w:sz w:val="22"/>
          <w:szCs w:val="18"/>
        </w:rPr>
        <w:t>: Variation des employés à durée indéterminée et temps plein par année en archives</w:t>
      </w:r>
      <w:bookmarkEnd w:id="70"/>
      <w:bookmarkEnd w:id="71"/>
    </w:p>
    <w:p w14:paraId="2C0520DB" w14:textId="77777777" w:rsidR="000F50CF" w:rsidRDefault="000F50CF" w:rsidP="000F50CF">
      <w:pPr>
        <w:pStyle w:val="Corpsdetexte"/>
        <w:jc w:val="center"/>
        <w:rPr>
          <w:lang w:val="fr-FR"/>
        </w:rPr>
      </w:pPr>
      <w:r>
        <w:rPr>
          <w:noProof/>
        </w:rPr>
        <w:drawing>
          <wp:inline distT="0" distB="0" distL="0" distR="0" wp14:anchorId="0AD42FD1" wp14:editId="71935751">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27"/>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77777777" w:rsidR="000F50CF" w:rsidRPr="00621523" w:rsidRDefault="000F50CF" w:rsidP="000F50CF">
      <w:pPr>
        <w:pStyle w:val="Lgende"/>
        <w:keepNext/>
        <w:rPr>
          <w:b/>
          <w:bCs w:val="0"/>
          <w:sz w:val="22"/>
          <w:szCs w:val="18"/>
        </w:rPr>
      </w:pPr>
      <w:bookmarkStart w:id="72" w:name="_Toc207312129"/>
      <w:bookmarkStart w:id="73" w:name="_Toc209386393"/>
      <w:r w:rsidRPr="00621523">
        <w:rPr>
          <w:b/>
          <w:bCs w:val="0"/>
          <w:sz w:val="22"/>
          <w:szCs w:val="18"/>
        </w:rPr>
        <w:t xml:space="preserve">Figure </w:t>
      </w:r>
      <w:r w:rsidRPr="00621523">
        <w:rPr>
          <w:b/>
          <w:bCs w:val="0"/>
          <w:sz w:val="22"/>
          <w:szCs w:val="18"/>
        </w:rPr>
        <w:fldChar w:fldCharType="begin"/>
      </w:r>
      <w:r w:rsidRPr="00621523">
        <w:rPr>
          <w:b/>
          <w:bCs w:val="0"/>
          <w:sz w:val="22"/>
          <w:szCs w:val="18"/>
        </w:rPr>
        <w:instrText xml:space="preserve"> SEQ Figure \* ARABIC </w:instrText>
      </w:r>
      <w:r w:rsidRPr="00621523">
        <w:rPr>
          <w:b/>
          <w:bCs w:val="0"/>
          <w:sz w:val="22"/>
          <w:szCs w:val="18"/>
        </w:rPr>
        <w:fldChar w:fldCharType="separate"/>
      </w:r>
      <w:r>
        <w:rPr>
          <w:b/>
          <w:bCs w:val="0"/>
          <w:noProof/>
          <w:sz w:val="22"/>
          <w:szCs w:val="18"/>
        </w:rPr>
        <w:t>6</w:t>
      </w:r>
      <w:r w:rsidRPr="00621523">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2"/>
      <w:bookmarkEnd w:id="73"/>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41B255D3">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28"/>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4" w:name="_Toc209386371"/>
      <w:r>
        <w:t>Indicateurs liés aux collaborations institutionnelles</w:t>
      </w:r>
      <w:bookmarkEnd w:id="74"/>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773995B6" w14:textId="71AB2C41" w:rsidR="00DE55DD" w:rsidRPr="00DE55DD" w:rsidRDefault="00DE55DD" w:rsidP="00DE55DD">
      <w:pPr>
        <w:pStyle w:val="Corpsdetexte"/>
      </w:pPr>
      <w:r>
        <w:t>[Visualisation de données]</w:t>
      </w:r>
    </w:p>
    <w:p w14:paraId="01BC35E7" w14:textId="77777777" w:rsidR="000F50CF" w:rsidRDefault="000F50CF" w:rsidP="00894684">
      <w:pPr>
        <w:pStyle w:val="Titre3"/>
      </w:pPr>
      <w:bookmarkStart w:id="75" w:name="_Toc207312069"/>
      <w:bookmarkStart w:id="76" w:name="_Toc209386372"/>
      <w:r w:rsidRPr="001130AA">
        <w:t xml:space="preserve">Indicateurs liés </w:t>
      </w:r>
      <w:r>
        <w:t>à l’accès aux archives</w:t>
      </w:r>
      <w:bookmarkEnd w:id="75"/>
      <w:bookmarkEnd w:id="76"/>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29"/>
      </w:r>
      <w:r>
        <w:t>, c’est de voir disparaitre les salles de consultation, soit un contact direct entre l’usager et l’archiviste. </w:t>
      </w:r>
    </w:p>
    <w:p w14:paraId="5A927160" w14:textId="77777777" w:rsidR="000F50CF" w:rsidRPr="00C467C8" w:rsidRDefault="000F50CF" w:rsidP="000F50CF">
      <w:pPr>
        <w:pStyle w:val="Lgende"/>
        <w:keepNext/>
        <w:rPr>
          <w:b/>
          <w:bCs w:val="0"/>
          <w:sz w:val="22"/>
          <w:szCs w:val="18"/>
        </w:rPr>
      </w:pPr>
      <w:bookmarkStart w:id="77" w:name="_Toc207312130"/>
      <w:bookmarkStart w:id="78" w:name="_Toc209386394"/>
      <w:r w:rsidRPr="00C467C8">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7</w:t>
      </w:r>
      <w:r>
        <w:rPr>
          <w:b/>
          <w:bCs w:val="0"/>
          <w:sz w:val="22"/>
          <w:szCs w:val="18"/>
        </w:rPr>
        <w:fldChar w:fldCharType="end"/>
      </w:r>
      <w:r w:rsidRPr="00C467C8">
        <w:rPr>
          <w:b/>
          <w:bCs w:val="0"/>
          <w:sz w:val="22"/>
          <w:szCs w:val="18"/>
        </w:rPr>
        <w:t>: Évolution du nombre de places dans les salles de lecture en archives</w:t>
      </w:r>
      <w:bookmarkEnd w:id="77"/>
      <w:bookmarkEnd w:id="78"/>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30"/>
      </w:r>
      <w:r>
        <w:t xml:space="preserve"> comme envisagé dans la mise en œuvre de la stratégie numérique suisse</w:t>
      </w:r>
      <w:r>
        <w:rPr>
          <w:rStyle w:val="Appelnotedebasdep"/>
        </w:rPr>
        <w:footnoteReference w:id="31"/>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32"/>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77777777" w:rsidR="000F50CF" w:rsidRPr="00752159" w:rsidRDefault="000F50CF" w:rsidP="000F50CF">
      <w:pPr>
        <w:pStyle w:val="Lgende"/>
        <w:keepNext/>
        <w:rPr>
          <w:b/>
          <w:bCs w:val="0"/>
          <w:sz w:val="22"/>
          <w:szCs w:val="18"/>
        </w:rPr>
      </w:pPr>
      <w:bookmarkStart w:id="79" w:name="_Toc207312131"/>
      <w:bookmarkStart w:id="80" w:name="_Toc209386395"/>
      <w:r w:rsidRPr="00752159">
        <w:rPr>
          <w:b/>
          <w:bCs w:val="0"/>
          <w:sz w:val="22"/>
          <w:szCs w:val="18"/>
        </w:rPr>
        <w:t xml:space="preserve">Figure </w:t>
      </w:r>
      <w:r w:rsidRPr="00752159">
        <w:rPr>
          <w:b/>
          <w:bCs w:val="0"/>
          <w:sz w:val="22"/>
          <w:szCs w:val="18"/>
        </w:rPr>
        <w:fldChar w:fldCharType="begin"/>
      </w:r>
      <w:r w:rsidRPr="00752159">
        <w:rPr>
          <w:b/>
          <w:bCs w:val="0"/>
          <w:sz w:val="22"/>
          <w:szCs w:val="18"/>
        </w:rPr>
        <w:instrText xml:space="preserve"> SEQ Figure \* ARABIC </w:instrText>
      </w:r>
      <w:r w:rsidRPr="00752159">
        <w:rPr>
          <w:b/>
          <w:bCs w:val="0"/>
          <w:sz w:val="22"/>
          <w:szCs w:val="18"/>
        </w:rPr>
        <w:fldChar w:fldCharType="separate"/>
      </w:r>
      <w:r>
        <w:rPr>
          <w:b/>
          <w:bCs w:val="0"/>
          <w:noProof/>
          <w:sz w:val="22"/>
          <w:szCs w:val="18"/>
        </w:rPr>
        <w:t>8</w:t>
      </w:r>
      <w:r w:rsidRPr="00752159">
        <w:rPr>
          <w:b/>
          <w:bCs w:val="0"/>
          <w:sz w:val="22"/>
          <w:szCs w:val="18"/>
        </w:rPr>
        <w:fldChar w:fldCharType="end"/>
      </w:r>
      <w:r w:rsidRPr="00752159">
        <w:rPr>
          <w:b/>
          <w:bCs w:val="0"/>
          <w:sz w:val="22"/>
          <w:szCs w:val="18"/>
        </w:rPr>
        <w:t>: Nombre d'heures d'ouverture par semaine de la salle de lecture</w:t>
      </w:r>
      <w:bookmarkEnd w:id="79"/>
      <w:bookmarkEnd w:id="80"/>
    </w:p>
    <w:p w14:paraId="09D053D7" w14:textId="77777777" w:rsidR="000F50CF" w:rsidRDefault="000F50CF" w:rsidP="000F50CF">
      <w:pPr>
        <w:pStyle w:val="Corpsdetexte"/>
      </w:pPr>
      <w:r>
        <w:rPr>
          <w:noProof/>
        </w:rPr>
        <w:drawing>
          <wp:inline distT="0" distB="0" distL="0" distR="0" wp14:anchorId="700A1463" wp14:editId="01FF7EDB">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77777777" w:rsidR="000F50CF" w:rsidRPr="003D3390" w:rsidRDefault="000F50CF" w:rsidP="000F50CF">
      <w:pPr>
        <w:pStyle w:val="Lgende"/>
        <w:keepNext/>
        <w:rPr>
          <w:b/>
          <w:bCs w:val="0"/>
          <w:sz w:val="22"/>
          <w:szCs w:val="18"/>
        </w:rPr>
      </w:pPr>
      <w:bookmarkStart w:id="81" w:name="_Toc207312132"/>
      <w:bookmarkStart w:id="82" w:name="_Toc209386396"/>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9</w:t>
      </w:r>
      <w:r>
        <w:rPr>
          <w:b/>
          <w:bCs w:val="0"/>
          <w:sz w:val="22"/>
          <w:szCs w:val="18"/>
        </w:rPr>
        <w:fldChar w:fldCharType="end"/>
      </w:r>
      <w:r w:rsidRPr="003D3390">
        <w:rPr>
          <w:b/>
          <w:bCs w:val="0"/>
          <w:sz w:val="22"/>
          <w:szCs w:val="18"/>
        </w:rPr>
        <w:t>: Nombre d'usagers uniques en salle de lecture par année</w:t>
      </w:r>
      <w:bookmarkEnd w:id="81"/>
      <w:bookmarkEnd w:id="82"/>
    </w:p>
    <w:p w14:paraId="05465C09" w14:textId="77777777" w:rsidR="000F50CF" w:rsidRDefault="000F50CF" w:rsidP="000F50CF">
      <w:pPr>
        <w:pStyle w:val="Corpsdetexte"/>
      </w:pPr>
      <w:r>
        <w:rPr>
          <w:noProof/>
        </w:rPr>
        <w:drawing>
          <wp:inline distT="0" distB="0" distL="0" distR="0" wp14:anchorId="6806D35F" wp14:editId="796DBD2E">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77777777" w:rsidR="000F50CF" w:rsidRPr="003D3390" w:rsidRDefault="000F50CF" w:rsidP="000F50CF">
      <w:pPr>
        <w:pStyle w:val="Lgende"/>
        <w:keepNext/>
        <w:rPr>
          <w:b/>
          <w:bCs w:val="0"/>
          <w:sz w:val="22"/>
          <w:szCs w:val="18"/>
        </w:rPr>
      </w:pPr>
      <w:bookmarkStart w:id="83" w:name="_Toc207312133"/>
      <w:bookmarkStart w:id="84" w:name="_Toc209386397"/>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10</w:t>
      </w:r>
      <w:r>
        <w:rPr>
          <w:b/>
          <w:bCs w:val="0"/>
          <w:sz w:val="22"/>
          <w:szCs w:val="18"/>
        </w:rPr>
        <w:fldChar w:fldCharType="end"/>
      </w:r>
      <w:r w:rsidRPr="003D3390">
        <w:rPr>
          <w:b/>
          <w:bCs w:val="0"/>
          <w:sz w:val="22"/>
          <w:szCs w:val="18"/>
        </w:rPr>
        <w:t>: Nombre de visiteurs uniques utilisant les inventaires en ligne par année</w:t>
      </w:r>
      <w:bookmarkEnd w:id="83"/>
      <w:bookmarkEnd w:id="84"/>
    </w:p>
    <w:p w14:paraId="48B25544" w14:textId="77777777" w:rsidR="000F50CF" w:rsidRDefault="000F50CF" w:rsidP="000F50CF">
      <w:pPr>
        <w:pStyle w:val="Corpsdetexte"/>
      </w:pPr>
      <w:r>
        <w:rPr>
          <w:noProof/>
        </w:rPr>
        <w:drawing>
          <wp:inline distT="0" distB="0" distL="0" distR="0" wp14:anchorId="1DDF114B" wp14:editId="2C41F556">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33"/>
      </w:r>
      <w:r>
        <w:t>. L’augmentation de l’offre en ligne permet aux ACV une augmentation notable des visiteurs de leurs inventaires en ligne de 59% pendant l’année 2022-2023 et 134,4% entre 2023-2024</w:t>
      </w:r>
      <w:r>
        <w:rPr>
          <w:rStyle w:val="Appelnotedebasdep"/>
        </w:rPr>
        <w:footnoteReference w:id="34"/>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77777777" w:rsidR="000F50CF" w:rsidRPr="0018272D" w:rsidRDefault="000F50CF" w:rsidP="000F50CF">
      <w:pPr>
        <w:pStyle w:val="Lgende"/>
        <w:keepNext/>
        <w:rPr>
          <w:b/>
          <w:bCs w:val="0"/>
          <w:sz w:val="22"/>
          <w:szCs w:val="18"/>
        </w:rPr>
      </w:pPr>
      <w:bookmarkStart w:id="85" w:name="_Toc207312134"/>
      <w:bookmarkStart w:id="86" w:name="_Toc209386398"/>
      <w:r w:rsidRPr="0018272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11</w:t>
      </w:r>
      <w:r>
        <w:rPr>
          <w:b/>
          <w:bCs w:val="0"/>
          <w:sz w:val="22"/>
          <w:szCs w:val="18"/>
        </w:rPr>
        <w:fldChar w:fldCharType="end"/>
      </w:r>
      <w:r w:rsidRPr="0018272D">
        <w:rPr>
          <w:b/>
          <w:bCs w:val="0"/>
          <w:sz w:val="22"/>
          <w:szCs w:val="18"/>
        </w:rPr>
        <w:t>: Nombre d'articles recherchables en ligne par année</w:t>
      </w:r>
      <w:bookmarkEnd w:id="85"/>
      <w:bookmarkEnd w:id="86"/>
    </w:p>
    <w:p w14:paraId="57DD7463" w14:textId="77777777" w:rsidR="000F50CF" w:rsidRDefault="000F50CF" w:rsidP="000F50CF">
      <w:pPr>
        <w:pStyle w:val="Corpsdetexte"/>
      </w:pPr>
      <w:r>
        <w:rPr>
          <w:noProof/>
        </w:rPr>
        <w:drawing>
          <wp:inline distT="0" distB="0" distL="0" distR="0" wp14:anchorId="52D2F7E3" wp14:editId="7B133E17">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35"/>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36"/>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r w:rsidRPr="00C0045B">
        <w:t xml:space="preserve"> </w:t>
      </w:r>
      <w:r w:rsidRPr="00B306DF">
        <w:rPr>
          <w:i/>
          <w:iCs/>
        </w:rPr>
        <w:t>«</w:t>
      </w:r>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37"/>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38"/>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39"/>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77777777" w:rsidR="000F50CF" w:rsidRPr="00F9689D" w:rsidRDefault="000F50CF" w:rsidP="000F50CF">
      <w:pPr>
        <w:pStyle w:val="Lgende"/>
        <w:keepNext/>
        <w:rPr>
          <w:b/>
          <w:bCs w:val="0"/>
          <w:sz w:val="22"/>
          <w:szCs w:val="18"/>
        </w:rPr>
      </w:pPr>
      <w:bookmarkStart w:id="87" w:name="_Toc207312135"/>
      <w:bookmarkStart w:id="88" w:name="_Toc209386399"/>
      <w:r w:rsidRPr="00F9689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12</w:t>
      </w:r>
      <w:r>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87"/>
      <w:bookmarkEnd w:id="88"/>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77777777" w:rsidR="000F50CF" w:rsidRPr="0068073F" w:rsidRDefault="000F50CF" w:rsidP="000F50CF">
      <w:pPr>
        <w:pStyle w:val="Lgende"/>
        <w:keepNext/>
        <w:rPr>
          <w:b/>
          <w:bCs w:val="0"/>
          <w:sz w:val="22"/>
          <w:szCs w:val="18"/>
        </w:rPr>
      </w:pPr>
      <w:bookmarkStart w:id="89" w:name="_Toc207312136"/>
      <w:bookmarkStart w:id="90" w:name="_Toc209386400"/>
      <w:r w:rsidRPr="0068073F">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13</w:t>
      </w:r>
      <w:r>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89"/>
      <w:bookmarkEnd w:id="90"/>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40"/>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41"/>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42"/>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43"/>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128AFD89" w14:textId="2C0B3E69" w:rsidR="000F50CF" w:rsidRDefault="000F50CF" w:rsidP="000F50CF">
      <w:pPr>
        <w:pStyle w:val="Corpsdetexte"/>
      </w:pPr>
      <w:r>
        <w:t>C’est en effet en envisageant des gains de productivité pour l’archiviste grâce à de l’automatisation avec des IA notamment sur les tâches traditionnelles telles que la description pour les fonds déjà numérisés par exemple que les archives pourront à terme se permettre un réemploi des moyens comme ce fut le cas aux AFS pour l’anonymisation des notices notamment. C’est d’ailleurs un intérêt majeur défini par l’association des archivistes suisse (AAS) qui rédigea un Livre blanc sur « </w:t>
      </w:r>
      <w:r w:rsidRPr="00114C64">
        <w:t>L’apprentissage automatique dans les archives : l’indexation en profondeur au service de l’accès aux archives</w:t>
      </w:r>
      <w:r>
        <w:t> ».</w:t>
      </w:r>
      <w:r>
        <w:rPr>
          <w:rStyle w:val="Appelnotedebasdep"/>
        </w:rPr>
        <w:footnoteReference w:id="44"/>
      </w:r>
      <w:r>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45"/>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1" w:name="_Toc209386373"/>
      <w:r>
        <w:t>Entretiens</w:t>
      </w:r>
      <w:bookmarkEnd w:id="91"/>
    </w:p>
    <w:p w14:paraId="31F1B9B8" w14:textId="7DA419CA" w:rsidR="006C443F" w:rsidRDefault="00FA3D59" w:rsidP="006C443F">
      <w:pPr>
        <w:pStyle w:val="Corpsdetexte"/>
      </w:pPr>
      <w:proofErr w:type="spellStart"/>
      <w:r>
        <w:t>Kost-ceco</w:t>
      </w:r>
      <w:proofErr w:type="spellEnd"/>
      <w:r>
        <w:t>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92" w:name="_Toc209386374"/>
      <w:r>
        <w:t>Les humanités numériques</w:t>
      </w:r>
      <w:bookmarkEnd w:id="92"/>
    </w:p>
    <w:p w14:paraId="7AFBF025" w14:textId="77777777" w:rsidR="008757BB" w:rsidRDefault="008757BB" w:rsidP="008757BB">
      <w:pPr>
        <w:pStyle w:val="Titre3"/>
      </w:pPr>
      <w:bookmarkStart w:id="93" w:name="_Toc209386375"/>
      <w:r>
        <w:t>Domaine</w:t>
      </w:r>
      <w:bookmarkEnd w:id="93"/>
    </w:p>
    <w:p w14:paraId="667B09BA" w14:textId="1B2C3117"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46"/>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47"/>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94" w:name="_Toc209386376"/>
      <w:r>
        <w:t>Formation</w:t>
      </w:r>
      <w:bookmarkEnd w:id="94"/>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95" w:name="_Toc209386377"/>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95"/>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96" w:name="_Toc209386378"/>
      <w:r>
        <w:t>Web sémantique</w:t>
      </w:r>
      <w:bookmarkEnd w:id="96"/>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56EE8CA8" w14:textId="7BFABE9F"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Les données sous format RDF en Données liées (</w:t>
      </w:r>
      <w:proofErr w:type="spellStart"/>
      <w:r>
        <w:t>Linked</w:t>
      </w:r>
      <w:proofErr w:type="spellEnd"/>
      <w:r>
        <w:t xml:space="preserve">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48"/>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w:t>
      </w:r>
      <w:proofErr w:type="spellStart"/>
      <w:r w:rsidR="00CA2C06">
        <w:t>Ontology</w:t>
      </w:r>
      <w:proofErr w:type="spellEnd"/>
      <w:r w:rsidR="00CA2C06">
        <w:t xml:space="preserve"> </w:t>
      </w:r>
      <w:proofErr w:type="spellStart"/>
      <w:r w:rsidR="00CA2C06">
        <w:t>Language</w:t>
      </w:r>
      <w:proofErr w:type="spellEnd"/>
      <w:r w:rsidR="00CA2C06">
        <w:t xml:space="preserv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49"/>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77777777" w:rsidR="000B3026" w:rsidRDefault="00AB2E26" w:rsidP="00C16144">
      <w:pPr>
        <w:pStyle w:val="Corpsdetexte"/>
      </w:pPr>
      <w:r>
        <w:t xml:space="preserve">Le Web sémantique est avant tout orienté machine, permettant l’accès à des informations autodescriptive sémantiquement par la nature même des triplets, désambigüisant l’information. Il s’agit du but de l’utilisation d’ontologies comme socle de description intellectuelle de l’information. D’autres application </w:t>
      </w:r>
      <w:r w:rsidR="00EB1965">
        <w:t>sera</w:t>
      </w:r>
      <w:r>
        <w:t xml:space="preserve"> également possible grâce à l’accès à des inventaires </w:t>
      </w:r>
      <w:proofErr w:type="spellStart"/>
      <w:r>
        <w:t>RiC</w:t>
      </w:r>
      <w:proofErr w:type="spellEnd"/>
      <w:r>
        <w:t xml:space="preserve"> notamment la lecture et consultation par des intelligences artificielles permettant ainsi une aide à la recherche tout en limitant les </w:t>
      </w:r>
      <w:r w:rsidR="00EB1965">
        <w:t xml:space="preserve">hallucinations dû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97" w:name="_Toc171973038"/>
      <w:bookmarkStart w:id="98" w:name="_Toc209468962"/>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97"/>
      <w:bookmarkEnd w:id="98"/>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77777777" w:rsidR="000B3026" w:rsidRPr="00EB1965" w:rsidRDefault="000B3026" w:rsidP="000B3026">
      <w:pPr>
        <w:pStyle w:val="Lgende"/>
        <w:keepNext/>
        <w:rPr>
          <w:b/>
          <w:bCs w:val="0"/>
        </w:rPr>
      </w:pPr>
      <w:bookmarkStart w:id="99" w:name="_Toc171972923"/>
      <w:bookmarkStart w:id="100" w:name="_Toc209386401"/>
      <w:r w:rsidRPr="00EB1965">
        <w:rPr>
          <w:b/>
          <w:bCs w:val="0"/>
        </w:rPr>
        <w:t xml:space="preserve">Figure </w:t>
      </w:r>
      <w:r w:rsidRPr="00EB1965">
        <w:rPr>
          <w:b/>
          <w:bCs w:val="0"/>
        </w:rPr>
        <w:fldChar w:fldCharType="begin"/>
      </w:r>
      <w:r w:rsidRPr="00EB1965">
        <w:rPr>
          <w:b/>
          <w:bCs w:val="0"/>
        </w:rPr>
        <w:instrText xml:space="preserve"> SEQ Figure \* ARABIC </w:instrText>
      </w:r>
      <w:r w:rsidRPr="00EB1965">
        <w:rPr>
          <w:b/>
          <w:bCs w:val="0"/>
        </w:rPr>
        <w:fldChar w:fldCharType="separate"/>
      </w:r>
      <w:r>
        <w:rPr>
          <w:b/>
          <w:bCs w:val="0"/>
          <w:noProof/>
        </w:rPr>
        <w:t>14</w:t>
      </w:r>
      <w:r w:rsidRPr="00EB1965">
        <w:rPr>
          <w:b/>
          <w:bCs w:val="0"/>
        </w:rPr>
        <w:fldChar w:fldCharType="end"/>
      </w:r>
      <w:r w:rsidRPr="00EB1965">
        <w:rPr>
          <w:b/>
          <w:bCs w:val="0"/>
        </w:rPr>
        <w:t>: Illustration du concept des 5 étoiles de Tim Berners-Lee</w:t>
      </w:r>
      <w:bookmarkEnd w:id="99"/>
      <w:bookmarkEnd w:id="100"/>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77777777" w:rsidR="000B3026" w:rsidRDefault="000B3026" w:rsidP="00C16144">
      <w:pPr>
        <w:pStyle w:val="Corpsdetexte"/>
      </w:pPr>
      <w:r>
        <w:t>Les humanités numériques sont au cœur de cette transformation d’abord dans l’intérêt de la recherche scientifique qui comme le domaine des archives a les mêmes objectives de sortir d’une logique de silos de l’information. A notre niveau local des compétences dans le Web sémantiques sont mise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w:t>
      </w:r>
      <w:proofErr w:type="spellStart"/>
      <w:r w:rsidR="005363BE">
        <w:t>DBpédia</w:t>
      </w:r>
      <w:proofErr w:type="spellEnd"/>
      <w:r w:rsidR="005363BE">
        <w:t xml:space="preserve">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991E9C">
        <w:t>,</w:t>
      </w:r>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3EE3BB41" w:rsidR="00F364F5" w:rsidRDefault="00442EBF" w:rsidP="00841D39">
      <w:pPr>
        <w:pStyle w:val="Titre4"/>
      </w:pPr>
      <w:bookmarkStart w:id="101" w:name="_Toc209386379"/>
      <w:r>
        <w:t>Indexation des images</w:t>
      </w:r>
      <w:bookmarkEnd w:id="101"/>
    </w:p>
    <w:p w14:paraId="3ACCB18F" w14:textId="530E1091"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21077F2B"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w:t>
      </w:r>
      <w:r w:rsidR="003F23EB">
        <w:t>s</w:t>
      </w:r>
      <w:r w:rsidRPr="00442EBF">
        <w:t xml:space="preserve"> </w:t>
      </w:r>
      <w:r w:rsidR="003F23EB">
        <w:t>suisses</w:t>
      </w:r>
      <w:r w:rsidRPr="00442EBF">
        <w:t xml:space="preserve"> (Arnold et al. 2024)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64948035" w:rsidR="00F62F25" w:rsidRPr="00F62F25" w:rsidRDefault="00F62F25" w:rsidP="00F62F25">
      <w:pPr>
        <w:pStyle w:val="Lgende"/>
        <w:keepNext/>
        <w:rPr>
          <w:b/>
          <w:bCs w:val="0"/>
        </w:rPr>
      </w:pPr>
      <w:bookmarkStart w:id="102" w:name="_Toc209386402"/>
      <w:r w:rsidRPr="00F62F25">
        <w:rPr>
          <w:b/>
          <w:bCs w:val="0"/>
        </w:rPr>
        <w:t xml:space="preserve">Figure </w:t>
      </w:r>
      <w:r w:rsidRPr="00F62F25">
        <w:rPr>
          <w:b/>
          <w:bCs w:val="0"/>
        </w:rPr>
        <w:fldChar w:fldCharType="begin"/>
      </w:r>
      <w:r w:rsidRPr="00F62F25">
        <w:rPr>
          <w:b/>
          <w:bCs w:val="0"/>
        </w:rPr>
        <w:instrText xml:space="preserve"> SEQ Figure \* ARABIC </w:instrText>
      </w:r>
      <w:r w:rsidRPr="00F62F25">
        <w:rPr>
          <w:b/>
          <w:bCs w:val="0"/>
        </w:rPr>
        <w:fldChar w:fldCharType="separate"/>
      </w:r>
      <w:r w:rsidR="00EB1965">
        <w:rPr>
          <w:b/>
          <w:bCs w:val="0"/>
          <w:noProof/>
        </w:rPr>
        <w:t>15</w:t>
      </w:r>
      <w:r w:rsidRPr="00F62F25">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102"/>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r>
        <w:t>a</w:t>
      </w:r>
      <w:proofErr w:type="spell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Pr="00442EBF" w:rsidRDefault="004D0083" w:rsidP="004D0083">
      <w:pPr>
        <w:pStyle w:val="Titre4"/>
      </w:pPr>
      <w:bookmarkStart w:id="103" w:name="_Toc209386380"/>
      <w:r>
        <w:t>Intelligence artificielle</w:t>
      </w:r>
      <w:bookmarkEnd w:id="103"/>
    </w:p>
    <w:p w14:paraId="28508A69" w14:textId="4060C7AE" w:rsidR="00EB1965" w:rsidRDefault="00EB1965" w:rsidP="00B04FCB">
      <w:pPr>
        <w:pStyle w:val="Titre1"/>
      </w:pPr>
      <w:bookmarkStart w:id="104" w:name="_Toc209386381"/>
      <w:bookmarkStart w:id="105" w:name="_Toc338746601"/>
      <w:bookmarkStart w:id="106" w:name="_Toc509319597"/>
      <w:bookmarkStart w:id="107" w:name="_Toc526246324"/>
      <w:bookmarkStart w:id="108" w:name="_Toc526246727"/>
      <w:r>
        <w:t>Analyse et m</w:t>
      </w:r>
      <w:r w:rsidR="00E612B0">
        <w:t>ise en perspective</w:t>
      </w:r>
      <w:bookmarkEnd w:id="104"/>
    </w:p>
    <w:p w14:paraId="0C0D27A4" w14:textId="4CD731AC" w:rsidR="00466B4A" w:rsidRDefault="00EB1965" w:rsidP="00B04FCB">
      <w:pPr>
        <w:pStyle w:val="Titre1"/>
      </w:pPr>
      <w:bookmarkStart w:id="109" w:name="_Toc209386382"/>
      <w:bookmarkEnd w:id="105"/>
      <w:bookmarkEnd w:id="106"/>
      <w:bookmarkEnd w:id="107"/>
      <w:bookmarkEnd w:id="108"/>
      <w:r>
        <w:t>Conclusion</w:t>
      </w:r>
      <w:bookmarkEnd w:id="109"/>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50"/>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51"/>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52"/>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10" w:name="_Toc509319598"/>
      <w:bookmarkStart w:id="111" w:name="_Toc526246325"/>
      <w:bookmarkStart w:id="112" w:name="_Toc526246728"/>
      <w:bookmarkStart w:id="113" w:name="_Toc209386383"/>
      <w:r>
        <w:t>Bibliographie</w:t>
      </w:r>
      <w:bookmarkEnd w:id="110"/>
      <w:bookmarkEnd w:id="111"/>
      <w:bookmarkEnd w:id="112"/>
      <w:bookmarkEnd w:id="113"/>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35"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36"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37"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38"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39"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0"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1"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2"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43"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44"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45"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46"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47"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48"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49"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r w:rsidRPr="00546E39">
        <w:rPr>
          <w:i/>
          <w:iCs/>
          <w:sz w:val="22"/>
          <w:szCs w:val="20"/>
        </w:rPr>
        <w:t xml:space="preserve">English: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xml:space="preserve">, 2022, [en ligne], , disponible à l’adresse : </w:t>
      </w:r>
      <w:hyperlink r:id="rId50"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14" w:name="_Toc209386384"/>
      <w:r>
        <w:t>Déclaration sur l’honneur</w:t>
      </w:r>
      <w:bookmarkEnd w:id="114"/>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1"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115" w:name="_Toc526246327"/>
      <w:bookmarkStart w:id="116" w:name="_Toc526246730"/>
      <w:bookmarkStart w:id="117" w:name="_Toc209386385"/>
      <w:r w:rsidRPr="00B60298">
        <w:t>Titre de l’annexe 2</w:t>
      </w:r>
      <w:bookmarkEnd w:id="115"/>
      <w:bookmarkEnd w:id="116"/>
      <w:bookmarkEnd w:id="117"/>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984B5" w14:textId="77777777" w:rsidR="00034545" w:rsidRDefault="00034545" w:rsidP="00035121">
      <w:r>
        <w:separator/>
      </w:r>
    </w:p>
  </w:endnote>
  <w:endnote w:type="continuationSeparator" w:id="0">
    <w:p w14:paraId="596D2707" w14:textId="77777777" w:rsidR="00034545" w:rsidRDefault="00034545"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C3B4E2" w14:textId="77777777" w:rsidR="00034545" w:rsidRDefault="00034545" w:rsidP="00035121">
      <w:r>
        <w:separator/>
      </w:r>
    </w:p>
  </w:footnote>
  <w:footnote w:type="continuationSeparator" w:id="0">
    <w:p w14:paraId="56A10399" w14:textId="77777777" w:rsidR="00034545" w:rsidRDefault="00034545"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Mirguet (dir.), </w:t>
      </w:r>
      <w:r w:rsidRPr="00E11159">
        <w:rPr>
          <w:i/>
          <w:iCs/>
        </w:rPr>
        <w:t>Archivistes de 2030 : Réflexions prospectives</w:t>
      </w:r>
      <w:r w:rsidRPr="00E11159">
        <w:t>, Louvain-la-Neuve / Paris : Academia L’Harmattan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r w:rsidRPr="00E11159">
        <w:t xml:space="preserve">dir.),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6">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r w:rsidRPr="00E11159">
        <w:rPr>
          <w:i/>
          <w:iCs/>
        </w:rPr>
        <w:t>LArch)</w:t>
      </w:r>
      <w:r w:rsidRPr="00E11159">
        <w:t>, RSN 442.20, du 22 février 2011 (entrée en vigueur le 1ᵉʳ janvier 2012), Recueil systématique de la législation neuchâteloise [en ligne], mise à jour au 1ᵉʳ janvier 2021, consultée le 13 août 2025</w:t>
      </w:r>
    </w:p>
  </w:footnote>
  <w:footnote w:id="7">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8">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9">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w:t>
      </w:r>
      <w:r w:rsidRPr="00E11159">
        <w:rPr>
          <w:i/>
          <w:iCs/>
        </w:rPr>
        <w:t>Lüpold ; Lorenz Theilkäs ; Lambert Kansy, L’apprentissage automatique dans les archives : l’indexation en profondeur au service de l’accès aux archives, livre blanc, VSA</w:t>
      </w:r>
      <w:r w:rsidRPr="00E11159">
        <w:rPr>
          <w:i/>
          <w:iCs/>
        </w:rPr>
        <w:noBreakHyphen/>
        <w:t>AAS, juin 2024 [en ligne], pp. 1-41 (consulté le 13 août 2025)</w:t>
      </w:r>
    </w:p>
  </w:footnote>
  <w:footnote w:id="10">
    <w:p w14:paraId="56608A41" w14:textId="5C347440" w:rsidR="004F6643" w:rsidRPr="004F6643" w:rsidRDefault="004F6643">
      <w:pPr>
        <w:pStyle w:val="Notedebasdepage"/>
      </w:pPr>
      <w:r>
        <w:rPr>
          <w:rStyle w:val="Appelnotedebasdep"/>
        </w:rPr>
        <w:footnoteRef/>
      </w:r>
      <w:r>
        <w:t xml:space="preserve"> </w:t>
      </w:r>
    </w:p>
  </w:footnote>
  <w:footnote w:id="11">
    <w:p w14:paraId="011A1C73" w14:textId="6C2C9A59" w:rsidR="000F5F30" w:rsidRPr="000F5F30" w:rsidRDefault="000F5F30">
      <w:pPr>
        <w:pStyle w:val="Notedebasdepage"/>
      </w:pPr>
      <w:r>
        <w:rPr>
          <w:rStyle w:val="Appelnotedebasdep"/>
        </w:rPr>
        <w:footnoteRef/>
      </w:r>
      <w:r>
        <w:t xml:space="preserve"> </w:t>
      </w:r>
    </w:p>
  </w:footnote>
  <w:footnote w:id="12">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3">
    <w:p w14:paraId="72BB8853" w14:textId="38E620AB" w:rsidR="00797F89" w:rsidRPr="00797F89" w:rsidRDefault="00797F89">
      <w:pPr>
        <w:pStyle w:val="Notedebasdepage"/>
        <w:rPr>
          <w:lang w:val="fr-FR"/>
        </w:rPr>
      </w:pPr>
      <w:r>
        <w:rPr>
          <w:rStyle w:val="Appelnotedebasdep"/>
        </w:rPr>
        <w:footnoteRef/>
      </w:r>
      <w:r>
        <w:t xml:space="preserve"> </w:t>
      </w:r>
    </w:p>
  </w:footnote>
  <w:footnote w:id="14">
    <w:p w14:paraId="4CB07291" w14:textId="20B80700" w:rsidR="003012F6" w:rsidRPr="003012F6" w:rsidRDefault="003012F6">
      <w:pPr>
        <w:pStyle w:val="Notedebasdepage"/>
        <w:rPr>
          <w:lang w:val="fr-FR"/>
        </w:rPr>
      </w:pPr>
      <w:r>
        <w:rPr>
          <w:rStyle w:val="Appelnotedebasdep"/>
        </w:rPr>
        <w:footnoteRef/>
      </w:r>
      <w:r>
        <w:t xml:space="preserve"> </w:t>
      </w:r>
    </w:p>
  </w:footnote>
  <w:footnote w:id="15">
    <w:p w14:paraId="189A78A0" w14:textId="4C3E9F8A" w:rsidR="003012F6" w:rsidRPr="003012F6" w:rsidRDefault="003012F6">
      <w:pPr>
        <w:pStyle w:val="Notedebasdepage"/>
        <w:rPr>
          <w:lang w:val="fr-FR"/>
        </w:rPr>
      </w:pPr>
      <w:r>
        <w:rPr>
          <w:rStyle w:val="Appelnotedebasdep"/>
        </w:rPr>
        <w:footnoteRef/>
      </w:r>
      <w:r>
        <w:t xml:space="preserve"> </w:t>
      </w:r>
    </w:p>
  </w:footnote>
  <w:footnote w:id="16">
    <w:p w14:paraId="6EE29B85" w14:textId="58C64015" w:rsidR="003012F6" w:rsidRPr="003012F6" w:rsidRDefault="003012F6">
      <w:pPr>
        <w:pStyle w:val="Notedebasdepage"/>
        <w:rPr>
          <w:lang w:val="fr-FR"/>
        </w:rPr>
      </w:pPr>
      <w:r>
        <w:rPr>
          <w:rStyle w:val="Appelnotedebasdep"/>
        </w:rPr>
        <w:footnoteRef/>
      </w:r>
      <w:r>
        <w:t xml:space="preserve"> </w:t>
      </w:r>
    </w:p>
  </w:footnote>
  <w:footnote w:id="17">
    <w:p w14:paraId="629049B1" w14:textId="32F92ECB" w:rsidR="006F3412" w:rsidRPr="006F3412" w:rsidRDefault="006F3412">
      <w:pPr>
        <w:pStyle w:val="Notedebasdepage"/>
        <w:rPr>
          <w:lang w:val="fr-FR"/>
        </w:rPr>
      </w:pPr>
      <w:r>
        <w:rPr>
          <w:rStyle w:val="Appelnotedebasdep"/>
        </w:rPr>
        <w:footnoteRef/>
      </w:r>
      <w:r>
        <w:t xml:space="preserve"> </w:t>
      </w:r>
    </w:p>
  </w:footnote>
  <w:footnote w:id="18">
    <w:p w14:paraId="3135474A" w14:textId="726CB1DC" w:rsidR="00442804" w:rsidRPr="00442804" w:rsidRDefault="00442804">
      <w:pPr>
        <w:pStyle w:val="Notedebasdepage"/>
        <w:rPr>
          <w:lang w:val="fr-FR"/>
        </w:rPr>
      </w:pPr>
      <w:r>
        <w:rPr>
          <w:rStyle w:val="Appelnotedebasdep"/>
        </w:rPr>
        <w:footnoteRef/>
      </w:r>
      <w:r>
        <w:t xml:space="preserve"> </w:t>
      </w:r>
    </w:p>
  </w:footnote>
  <w:footnote w:id="19">
    <w:p w14:paraId="220C09C5" w14:textId="17378C87" w:rsidR="006704CD" w:rsidRPr="006704CD" w:rsidRDefault="006704CD">
      <w:pPr>
        <w:pStyle w:val="Notedebasdepage"/>
      </w:pPr>
      <w:r>
        <w:rPr>
          <w:rStyle w:val="Appelnotedebasdep"/>
        </w:rPr>
        <w:footnoteRef/>
      </w:r>
      <w:r>
        <w:t xml:space="preserve"> </w:t>
      </w:r>
    </w:p>
  </w:footnote>
  <w:footnote w:id="20">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r w:rsidRPr="00E11159">
        <w:rPr>
          <w:i/>
          <w:iCs/>
        </w:rPr>
        <w:t>ere-numerique…, op. cit., Q4 : « Connaissez-vous le champ disciplinaire des “Humanités numériques” ou “digital humanities” ? »</w:t>
      </w:r>
    </w:p>
  </w:footnote>
  <w:footnote w:id="21">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22">
    <w:p w14:paraId="4DE5DF1C" w14:textId="77777777" w:rsidR="000F50CF" w:rsidRPr="000A1BC3" w:rsidRDefault="000F50CF" w:rsidP="000F50CF">
      <w:pPr>
        <w:pStyle w:val="Notedebasdepage"/>
      </w:pPr>
      <w:r w:rsidRPr="00E11159">
        <w:rPr>
          <w:rStyle w:val="Appelnotedebasdep"/>
        </w:rPr>
        <w:footnoteRef/>
      </w:r>
      <w:r w:rsidRPr="00E11159">
        <w:t xml:space="preserve"> Servais ; </w:t>
      </w:r>
      <w:r w:rsidRPr="00E11159">
        <w:t>Mirguet, Archivistes de 2030…, op. cit., pp. 162-165.</w:t>
      </w:r>
    </w:p>
  </w:footnote>
  <w:footnote w:id="23">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r w:rsidRPr="00E11159">
        <w:rPr>
          <w:i/>
          <w:iCs/>
        </w:rPr>
        <w:t>ere-numerique…, op. cit., Q20 : « Sélectionnez l’importance que vous accordez à chacune des compétences générales suivantes dans l’exercice du métier d’archiviste, en plaçant le curseur entre 0 (pas du tout importante) et 100 (absolument essentielle).»</w:t>
      </w:r>
    </w:p>
  </w:footnote>
  <w:footnote w:id="24">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r w:rsidRPr="00E11159">
        <w:rPr>
          <w:i/>
          <w:iCs/>
        </w:rPr>
        <w:t>ere-numerique</w:t>
      </w:r>
      <w:r w:rsidRPr="00E11159">
        <w:t>…, op. cit.,, Q17 : « Dans votre service d’archives, la gestion des projets numériques est de la responsabilité de quel profil professionnel ?»</w:t>
      </w:r>
    </w:p>
  </w:footnote>
  <w:footnote w:id="25">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r w:rsidRPr="009D0156">
        <w:rPr>
          <w:i/>
          <w:iCs/>
          <w:sz w:val="16"/>
          <w:szCs w:val="16"/>
        </w:rPr>
        <w:t>ere-numerique</w:t>
      </w:r>
      <w:r w:rsidRPr="00361EBE">
        <w:rPr>
          <w:sz w:val="16"/>
          <w:szCs w:val="16"/>
        </w:rPr>
        <w:t>…, op. cit.,</w:t>
      </w:r>
      <w:r w:rsidRPr="00CF44C7">
        <w:rPr>
          <w:sz w:val="16"/>
          <w:szCs w:val="16"/>
        </w:rPr>
        <w:t>,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26">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r w:rsidRPr="006704CD">
        <w:t>cit.</w:t>
      </w:r>
    </w:p>
  </w:footnote>
  <w:footnote w:id="27">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w:t>
      </w:r>
      <w:r w:rsidRPr="006704CD">
        <w:rPr>
          <w:i/>
          <w:iCs/>
        </w:rPr>
        <w:t>ere-numerique…, Notebook_visualisation_statistiques_archives.ipynb, op. cit</w:t>
      </w:r>
    </w:p>
  </w:footnote>
  <w:footnote w:id="28">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r w:rsidRPr="008F4F87">
        <w:rPr>
          <w:i/>
          <w:iCs/>
          <w:sz w:val="16"/>
          <w:szCs w:val="16"/>
        </w:rPr>
        <w:t>cit.</w:t>
      </w:r>
      <w:r>
        <w:rPr>
          <w:i/>
          <w:iCs/>
          <w:sz w:val="16"/>
          <w:szCs w:val="16"/>
        </w:rPr>
        <w:t xml:space="preserve"> </w:t>
      </w:r>
      <w:r w:rsidRPr="00F93492">
        <w:rPr>
          <w:sz w:val="16"/>
          <w:szCs w:val="16"/>
        </w:rPr>
        <w:t>p</w:t>
      </w:r>
      <w:r>
        <w:rPr>
          <w:sz w:val="16"/>
          <w:szCs w:val="16"/>
        </w:rPr>
        <w:t>. 16.</w:t>
      </w:r>
    </w:p>
  </w:footnote>
  <w:footnote w:id="29">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r w:rsidRPr="00E11159">
        <w:t>cit.</w:t>
      </w:r>
    </w:p>
  </w:footnote>
  <w:footnote w:id="30">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r w:rsidRPr="00E11159">
        <w:t>cit.</w:t>
      </w:r>
    </w:p>
  </w:footnote>
  <w:footnote w:id="31">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r w:rsidRPr="00E11159">
        <w:t>cit.</w:t>
      </w:r>
    </w:p>
  </w:footnote>
  <w:footnote w:id="32">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r w:rsidRPr="00E11159">
        <w:rPr>
          <w:i/>
          <w:iCs/>
        </w:rPr>
        <w:t>ere-numerique…, op. cit., Q14 : « Pensez-vous que le numérique peut amener des biais dans l’accès aux archives, si oui donnez un exemple ? »</w:t>
      </w:r>
    </w:p>
  </w:footnote>
  <w:footnote w:id="33">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34">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r w:rsidRPr="00213231">
        <w:rPr>
          <w:sz w:val="16"/>
          <w:szCs w:val="16"/>
        </w:rPr>
        <w:t>cit.</w:t>
      </w:r>
    </w:p>
  </w:footnote>
  <w:footnote w:id="35">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r w:rsidRPr="00E11159">
        <w:t>cit.</w:t>
      </w:r>
    </w:p>
  </w:footnote>
  <w:footnote w:id="36">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r w:rsidRPr="00E11159">
        <w:t>cit..</w:t>
      </w:r>
    </w:p>
  </w:footnote>
  <w:footnote w:id="37">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r w:rsidRPr="00E11159">
        <w:rPr>
          <w:i/>
          <w:iCs/>
        </w:rPr>
        <w:t>ere-numerique</w:t>
      </w:r>
      <w:r w:rsidRPr="00E11159">
        <w:t>…, op. cit., Q14 « Pensez-vous que le numérique peut amener des biais dans l’accès aux archives, si oui donnez un exemple ? »</w:t>
      </w:r>
    </w:p>
  </w:footnote>
  <w:footnote w:id="38">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r w:rsidRPr="00E11159">
        <w:t>cit.</w:t>
      </w:r>
    </w:p>
  </w:footnote>
  <w:footnote w:id="39">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r w:rsidRPr="00E11159">
        <w:t>cit.</w:t>
      </w:r>
    </w:p>
  </w:footnote>
  <w:footnote w:id="40">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41">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r w:rsidRPr="00E11159">
        <w:rPr>
          <w:i/>
          <w:iCs/>
        </w:rPr>
        <w:t>compatage des pièces s’est fait à la page numérisée. »</w:t>
      </w:r>
    </w:p>
  </w:footnote>
  <w:footnote w:id="42">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43">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r w:rsidRPr="00E11159">
        <w:t>ere-numerique…, op. cit., Q13 « Dans le cadre de la stratégie numérique suisse (voir:https://digital.swiss/fr/), la confédération prévoit l’accès aux archives par défaut en numérique, que pensez-vous de cette politique d’accès ? »</w:t>
      </w:r>
    </w:p>
  </w:footnote>
  <w:footnote w:id="44">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r w:rsidRPr="00E11159">
        <w:t>cit.</w:t>
      </w:r>
    </w:p>
  </w:footnote>
  <w:footnote w:id="45">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r w:rsidRPr="00E11159">
        <w:t>cit., p. 16.</w:t>
      </w:r>
    </w:p>
  </w:footnote>
  <w:footnote w:id="46">
    <w:p w14:paraId="1EAAF70F" w14:textId="3E0FC409" w:rsidR="00FB52FD" w:rsidRPr="00FB52FD" w:rsidRDefault="00FB52FD">
      <w:pPr>
        <w:pStyle w:val="Notedebasdepage"/>
      </w:pPr>
      <w:r>
        <w:rPr>
          <w:rStyle w:val="Appelnotedebasdep"/>
        </w:rPr>
        <w:footnoteRef/>
      </w:r>
      <w:r>
        <w:t xml:space="preserve"> </w:t>
      </w:r>
    </w:p>
  </w:footnote>
  <w:footnote w:id="47">
    <w:p w14:paraId="20509F5D" w14:textId="72E16DBE" w:rsidR="004C1430" w:rsidRPr="004C1430" w:rsidRDefault="004C1430">
      <w:pPr>
        <w:pStyle w:val="Notedebasdepage"/>
      </w:pPr>
      <w:r>
        <w:rPr>
          <w:rStyle w:val="Appelnotedebasdep"/>
        </w:rPr>
        <w:footnoteRef/>
      </w:r>
      <w:r>
        <w:t xml:space="preserve"> </w:t>
      </w:r>
    </w:p>
  </w:footnote>
  <w:footnote w:id="48">
    <w:p w14:paraId="413566ED" w14:textId="62D16799" w:rsidR="004D0083" w:rsidRPr="004D0083" w:rsidRDefault="004D0083">
      <w:pPr>
        <w:pStyle w:val="Notedebasdepage"/>
      </w:pPr>
      <w:r>
        <w:rPr>
          <w:rStyle w:val="Appelnotedebasdep"/>
        </w:rPr>
        <w:footnoteRef/>
      </w:r>
      <w:r>
        <w:t xml:space="preserve"> </w:t>
      </w:r>
    </w:p>
  </w:footnote>
  <w:footnote w:id="49">
    <w:p w14:paraId="073C6681" w14:textId="140077CD" w:rsidR="004D0083" w:rsidRPr="004D0083" w:rsidRDefault="004D0083">
      <w:pPr>
        <w:pStyle w:val="Notedebasdepage"/>
      </w:pPr>
      <w:r>
        <w:rPr>
          <w:rStyle w:val="Appelnotedebasdep"/>
        </w:rPr>
        <w:footnoteRef/>
      </w:r>
      <w:r>
        <w:t xml:space="preserve"> </w:t>
      </w:r>
    </w:p>
  </w:footnote>
  <w:footnote w:id="50">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r w:rsidRPr="00E11159">
        <w:t>cit., p. 16.</w:t>
      </w:r>
    </w:p>
  </w:footnote>
  <w:footnote w:id="51">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r w:rsidRPr="00E11159">
        <w:t xml:space="preserve">Mirguet, </w:t>
      </w:r>
      <w:r w:rsidRPr="00E11159">
        <w:rPr>
          <w:i/>
          <w:iCs/>
        </w:rPr>
        <w:t>Archivistes de 2030…</w:t>
      </w:r>
      <w:r w:rsidRPr="00E11159">
        <w:t>, op. cit., p. 32.</w:t>
      </w:r>
    </w:p>
  </w:footnote>
  <w:footnote w:id="52">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r w:rsidRPr="00E11159">
        <w:t>cit.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 w:numId="24" w16cid:durableId="1275670243">
    <w:abstractNumId w:val="21"/>
  </w:num>
  <w:num w:numId="25" w16cid:durableId="3022726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3490"/>
    <w:rsid w:val="00030747"/>
    <w:rsid w:val="00031AF5"/>
    <w:rsid w:val="00034545"/>
    <w:rsid w:val="00035121"/>
    <w:rsid w:val="00042441"/>
    <w:rsid w:val="00044D19"/>
    <w:rsid w:val="00045861"/>
    <w:rsid w:val="00051FDD"/>
    <w:rsid w:val="000567F4"/>
    <w:rsid w:val="0006055C"/>
    <w:rsid w:val="00062B2B"/>
    <w:rsid w:val="0006759B"/>
    <w:rsid w:val="000705B3"/>
    <w:rsid w:val="00072D0C"/>
    <w:rsid w:val="000753A2"/>
    <w:rsid w:val="00081A0C"/>
    <w:rsid w:val="000826B6"/>
    <w:rsid w:val="00087370"/>
    <w:rsid w:val="00091DA5"/>
    <w:rsid w:val="00092661"/>
    <w:rsid w:val="0009499E"/>
    <w:rsid w:val="00095EC2"/>
    <w:rsid w:val="000A2D9D"/>
    <w:rsid w:val="000A7303"/>
    <w:rsid w:val="000B02C6"/>
    <w:rsid w:val="000B29F2"/>
    <w:rsid w:val="000B3026"/>
    <w:rsid w:val="000B4783"/>
    <w:rsid w:val="000B4EEA"/>
    <w:rsid w:val="000B5C44"/>
    <w:rsid w:val="000B78BF"/>
    <w:rsid w:val="000E4983"/>
    <w:rsid w:val="000F50CF"/>
    <w:rsid w:val="000F5F30"/>
    <w:rsid w:val="001005E7"/>
    <w:rsid w:val="00101ED1"/>
    <w:rsid w:val="00104B48"/>
    <w:rsid w:val="00117D79"/>
    <w:rsid w:val="00124C01"/>
    <w:rsid w:val="00136D25"/>
    <w:rsid w:val="00136E12"/>
    <w:rsid w:val="00137404"/>
    <w:rsid w:val="00151EDE"/>
    <w:rsid w:val="00152BF0"/>
    <w:rsid w:val="001552F5"/>
    <w:rsid w:val="00175188"/>
    <w:rsid w:val="00177FC7"/>
    <w:rsid w:val="001A3BE6"/>
    <w:rsid w:val="001A611C"/>
    <w:rsid w:val="001A791A"/>
    <w:rsid w:val="001B0712"/>
    <w:rsid w:val="001B166D"/>
    <w:rsid w:val="001B5BD2"/>
    <w:rsid w:val="001C7F11"/>
    <w:rsid w:val="001D3760"/>
    <w:rsid w:val="001E2E69"/>
    <w:rsid w:val="001E4166"/>
    <w:rsid w:val="00201274"/>
    <w:rsid w:val="00213E04"/>
    <w:rsid w:val="00215348"/>
    <w:rsid w:val="00215B67"/>
    <w:rsid w:val="002209C0"/>
    <w:rsid w:val="00230337"/>
    <w:rsid w:val="00253096"/>
    <w:rsid w:val="00253C85"/>
    <w:rsid w:val="0025711C"/>
    <w:rsid w:val="00257170"/>
    <w:rsid w:val="00260B89"/>
    <w:rsid w:val="002660F4"/>
    <w:rsid w:val="00266D2F"/>
    <w:rsid w:val="00267049"/>
    <w:rsid w:val="00270E5F"/>
    <w:rsid w:val="00271B0A"/>
    <w:rsid w:val="002775BE"/>
    <w:rsid w:val="002A665E"/>
    <w:rsid w:val="002B37C7"/>
    <w:rsid w:val="002C2E5A"/>
    <w:rsid w:val="002C30F5"/>
    <w:rsid w:val="002C7939"/>
    <w:rsid w:val="002D50EB"/>
    <w:rsid w:val="002E383A"/>
    <w:rsid w:val="002E5176"/>
    <w:rsid w:val="002E52E0"/>
    <w:rsid w:val="002E599A"/>
    <w:rsid w:val="002F0F67"/>
    <w:rsid w:val="003012F6"/>
    <w:rsid w:val="00323092"/>
    <w:rsid w:val="00324E0F"/>
    <w:rsid w:val="0033679B"/>
    <w:rsid w:val="00347283"/>
    <w:rsid w:val="00355A4C"/>
    <w:rsid w:val="00357087"/>
    <w:rsid w:val="00372986"/>
    <w:rsid w:val="00373FF7"/>
    <w:rsid w:val="00381196"/>
    <w:rsid w:val="0038666E"/>
    <w:rsid w:val="00391405"/>
    <w:rsid w:val="003921AB"/>
    <w:rsid w:val="00393022"/>
    <w:rsid w:val="003932B0"/>
    <w:rsid w:val="00396AC3"/>
    <w:rsid w:val="003A7199"/>
    <w:rsid w:val="003A7AF1"/>
    <w:rsid w:val="003B0EB9"/>
    <w:rsid w:val="003B52AF"/>
    <w:rsid w:val="003C0D42"/>
    <w:rsid w:val="003C2599"/>
    <w:rsid w:val="003E0B23"/>
    <w:rsid w:val="003E12FB"/>
    <w:rsid w:val="003E2913"/>
    <w:rsid w:val="003E51D9"/>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B05D8"/>
    <w:rsid w:val="004B1E06"/>
    <w:rsid w:val="004B4607"/>
    <w:rsid w:val="004B47E2"/>
    <w:rsid w:val="004B5508"/>
    <w:rsid w:val="004C1430"/>
    <w:rsid w:val="004D0083"/>
    <w:rsid w:val="004D744C"/>
    <w:rsid w:val="004D7D5D"/>
    <w:rsid w:val="004F3FE6"/>
    <w:rsid w:val="004F4E6B"/>
    <w:rsid w:val="004F6643"/>
    <w:rsid w:val="005175C9"/>
    <w:rsid w:val="00517957"/>
    <w:rsid w:val="00523559"/>
    <w:rsid w:val="00524E30"/>
    <w:rsid w:val="0053477E"/>
    <w:rsid w:val="005362E9"/>
    <w:rsid w:val="005363BE"/>
    <w:rsid w:val="00537D76"/>
    <w:rsid w:val="00540304"/>
    <w:rsid w:val="005426DE"/>
    <w:rsid w:val="0055250E"/>
    <w:rsid w:val="00557C56"/>
    <w:rsid w:val="0056055D"/>
    <w:rsid w:val="005611DE"/>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D796F"/>
    <w:rsid w:val="005E0053"/>
    <w:rsid w:val="005E3931"/>
    <w:rsid w:val="005F3404"/>
    <w:rsid w:val="005F4BA4"/>
    <w:rsid w:val="00615319"/>
    <w:rsid w:val="00616920"/>
    <w:rsid w:val="006422C3"/>
    <w:rsid w:val="0064297C"/>
    <w:rsid w:val="00644F28"/>
    <w:rsid w:val="006563D1"/>
    <w:rsid w:val="006615B1"/>
    <w:rsid w:val="006623C1"/>
    <w:rsid w:val="006704CD"/>
    <w:rsid w:val="0067540A"/>
    <w:rsid w:val="006778E6"/>
    <w:rsid w:val="00681D7C"/>
    <w:rsid w:val="00683B1E"/>
    <w:rsid w:val="00686328"/>
    <w:rsid w:val="00691214"/>
    <w:rsid w:val="006973AE"/>
    <w:rsid w:val="006A392D"/>
    <w:rsid w:val="006A6572"/>
    <w:rsid w:val="006C3C70"/>
    <w:rsid w:val="006C443F"/>
    <w:rsid w:val="006D156F"/>
    <w:rsid w:val="006D70A3"/>
    <w:rsid w:val="006F14AE"/>
    <w:rsid w:val="006F18DF"/>
    <w:rsid w:val="006F2238"/>
    <w:rsid w:val="006F3412"/>
    <w:rsid w:val="007053FA"/>
    <w:rsid w:val="00721305"/>
    <w:rsid w:val="0072167A"/>
    <w:rsid w:val="007240EB"/>
    <w:rsid w:val="00737D3B"/>
    <w:rsid w:val="00751287"/>
    <w:rsid w:val="00753F60"/>
    <w:rsid w:val="00754DDD"/>
    <w:rsid w:val="0076016B"/>
    <w:rsid w:val="007624D2"/>
    <w:rsid w:val="00780040"/>
    <w:rsid w:val="00783452"/>
    <w:rsid w:val="00783C7F"/>
    <w:rsid w:val="0079646A"/>
    <w:rsid w:val="00797F89"/>
    <w:rsid w:val="007A5791"/>
    <w:rsid w:val="007C0CBA"/>
    <w:rsid w:val="007C1EFF"/>
    <w:rsid w:val="007D5FFD"/>
    <w:rsid w:val="007D61F0"/>
    <w:rsid w:val="007E6852"/>
    <w:rsid w:val="007F59EF"/>
    <w:rsid w:val="00802CB1"/>
    <w:rsid w:val="00805ACD"/>
    <w:rsid w:val="00820739"/>
    <w:rsid w:val="008219E6"/>
    <w:rsid w:val="00835426"/>
    <w:rsid w:val="00841D39"/>
    <w:rsid w:val="00844534"/>
    <w:rsid w:val="00846CBA"/>
    <w:rsid w:val="008523B7"/>
    <w:rsid w:val="008633C8"/>
    <w:rsid w:val="0087263E"/>
    <w:rsid w:val="008757BB"/>
    <w:rsid w:val="00883D14"/>
    <w:rsid w:val="008852D9"/>
    <w:rsid w:val="00892663"/>
    <w:rsid w:val="00894684"/>
    <w:rsid w:val="008A04E3"/>
    <w:rsid w:val="008A068E"/>
    <w:rsid w:val="008A6CDA"/>
    <w:rsid w:val="008C1BAF"/>
    <w:rsid w:val="008C6EA0"/>
    <w:rsid w:val="008D0916"/>
    <w:rsid w:val="008D15EB"/>
    <w:rsid w:val="008D5A10"/>
    <w:rsid w:val="008D643A"/>
    <w:rsid w:val="008D6446"/>
    <w:rsid w:val="008D6CC9"/>
    <w:rsid w:val="008E0758"/>
    <w:rsid w:val="008E5A99"/>
    <w:rsid w:val="008E7301"/>
    <w:rsid w:val="008F0864"/>
    <w:rsid w:val="008F1286"/>
    <w:rsid w:val="00901B3D"/>
    <w:rsid w:val="00910679"/>
    <w:rsid w:val="00916FFC"/>
    <w:rsid w:val="00917C6D"/>
    <w:rsid w:val="00922408"/>
    <w:rsid w:val="009234C2"/>
    <w:rsid w:val="00923A63"/>
    <w:rsid w:val="00923F86"/>
    <w:rsid w:val="009611A8"/>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07A6A"/>
    <w:rsid w:val="00A13491"/>
    <w:rsid w:val="00A2352D"/>
    <w:rsid w:val="00A2370A"/>
    <w:rsid w:val="00A250CB"/>
    <w:rsid w:val="00A4675D"/>
    <w:rsid w:val="00A46A93"/>
    <w:rsid w:val="00A47833"/>
    <w:rsid w:val="00A55063"/>
    <w:rsid w:val="00A56510"/>
    <w:rsid w:val="00A61D38"/>
    <w:rsid w:val="00A64334"/>
    <w:rsid w:val="00AA47CF"/>
    <w:rsid w:val="00AB2C87"/>
    <w:rsid w:val="00AB2E26"/>
    <w:rsid w:val="00AB6ADB"/>
    <w:rsid w:val="00AC1C50"/>
    <w:rsid w:val="00AC377C"/>
    <w:rsid w:val="00AC50C0"/>
    <w:rsid w:val="00AC5C81"/>
    <w:rsid w:val="00AD0D8B"/>
    <w:rsid w:val="00AD28B0"/>
    <w:rsid w:val="00AE40D5"/>
    <w:rsid w:val="00AE4248"/>
    <w:rsid w:val="00AE5E13"/>
    <w:rsid w:val="00AF23B6"/>
    <w:rsid w:val="00B01A90"/>
    <w:rsid w:val="00B04FCB"/>
    <w:rsid w:val="00B0549B"/>
    <w:rsid w:val="00B072F2"/>
    <w:rsid w:val="00B07924"/>
    <w:rsid w:val="00B100B2"/>
    <w:rsid w:val="00B13A3A"/>
    <w:rsid w:val="00B1571D"/>
    <w:rsid w:val="00B17D0C"/>
    <w:rsid w:val="00B2049D"/>
    <w:rsid w:val="00B20D47"/>
    <w:rsid w:val="00B23BC5"/>
    <w:rsid w:val="00B30783"/>
    <w:rsid w:val="00B41D4C"/>
    <w:rsid w:val="00B42C17"/>
    <w:rsid w:val="00B431DF"/>
    <w:rsid w:val="00B4738F"/>
    <w:rsid w:val="00B5548D"/>
    <w:rsid w:val="00B560C5"/>
    <w:rsid w:val="00B60298"/>
    <w:rsid w:val="00B63B15"/>
    <w:rsid w:val="00B63CFE"/>
    <w:rsid w:val="00B854A6"/>
    <w:rsid w:val="00BB108E"/>
    <w:rsid w:val="00BB142C"/>
    <w:rsid w:val="00BB4BDD"/>
    <w:rsid w:val="00BB530C"/>
    <w:rsid w:val="00BB69E2"/>
    <w:rsid w:val="00BB715A"/>
    <w:rsid w:val="00BC3ACE"/>
    <w:rsid w:val="00BC3F99"/>
    <w:rsid w:val="00BD11E9"/>
    <w:rsid w:val="00BE035E"/>
    <w:rsid w:val="00BF34AB"/>
    <w:rsid w:val="00BF6CA2"/>
    <w:rsid w:val="00BF6F21"/>
    <w:rsid w:val="00C01D3A"/>
    <w:rsid w:val="00C142A3"/>
    <w:rsid w:val="00C154A6"/>
    <w:rsid w:val="00C15EAB"/>
    <w:rsid w:val="00C16144"/>
    <w:rsid w:val="00C16364"/>
    <w:rsid w:val="00C1655E"/>
    <w:rsid w:val="00C1732B"/>
    <w:rsid w:val="00C27D32"/>
    <w:rsid w:val="00C32717"/>
    <w:rsid w:val="00C5165E"/>
    <w:rsid w:val="00C6468F"/>
    <w:rsid w:val="00C65A5C"/>
    <w:rsid w:val="00C66D0A"/>
    <w:rsid w:val="00C72598"/>
    <w:rsid w:val="00C73D2E"/>
    <w:rsid w:val="00C814BF"/>
    <w:rsid w:val="00C926B6"/>
    <w:rsid w:val="00C937F6"/>
    <w:rsid w:val="00CA2B46"/>
    <w:rsid w:val="00CA2C06"/>
    <w:rsid w:val="00CA483C"/>
    <w:rsid w:val="00CA6545"/>
    <w:rsid w:val="00CB0902"/>
    <w:rsid w:val="00CB4232"/>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90265"/>
    <w:rsid w:val="00D97EE3"/>
    <w:rsid w:val="00DA6E95"/>
    <w:rsid w:val="00DB6907"/>
    <w:rsid w:val="00DC09BC"/>
    <w:rsid w:val="00DC4C6A"/>
    <w:rsid w:val="00DC5961"/>
    <w:rsid w:val="00DE4E0E"/>
    <w:rsid w:val="00DE55DD"/>
    <w:rsid w:val="00DF03E3"/>
    <w:rsid w:val="00DF0E6C"/>
    <w:rsid w:val="00DF668F"/>
    <w:rsid w:val="00E035CB"/>
    <w:rsid w:val="00E03F3C"/>
    <w:rsid w:val="00E10DCB"/>
    <w:rsid w:val="00E11159"/>
    <w:rsid w:val="00E24DCA"/>
    <w:rsid w:val="00E25DE7"/>
    <w:rsid w:val="00E413BD"/>
    <w:rsid w:val="00E57FB2"/>
    <w:rsid w:val="00E612B0"/>
    <w:rsid w:val="00E65D63"/>
    <w:rsid w:val="00E72575"/>
    <w:rsid w:val="00E756DF"/>
    <w:rsid w:val="00E8015E"/>
    <w:rsid w:val="00E85E08"/>
    <w:rsid w:val="00E860BC"/>
    <w:rsid w:val="00EA0CD6"/>
    <w:rsid w:val="00EA57D1"/>
    <w:rsid w:val="00EA64D5"/>
    <w:rsid w:val="00EB1965"/>
    <w:rsid w:val="00EB26FE"/>
    <w:rsid w:val="00ED0A9E"/>
    <w:rsid w:val="00ED18AB"/>
    <w:rsid w:val="00ED5DB6"/>
    <w:rsid w:val="00EE1602"/>
    <w:rsid w:val="00EE3301"/>
    <w:rsid w:val="00EE58FD"/>
    <w:rsid w:val="00EE6D02"/>
    <w:rsid w:val="00EF1639"/>
    <w:rsid w:val="00EF2508"/>
    <w:rsid w:val="00F0075D"/>
    <w:rsid w:val="00F049EC"/>
    <w:rsid w:val="00F16EF8"/>
    <w:rsid w:val="00F176DC"/>
    <w:rsid w:val="00F331D6"/>
    <w:rsid w:val="00F3396B"/>
    <w:rsid w:val="00F364F5"/>
    <w:rsid w:val="00F41B56"/>
    <w:rsid w:val="00F4630D"/>
    <w:rsid w:val="00F4700F"/>
    <w:rsid w:val="00F62E19"/>
    <w:rsid w:val="00F62F25"/>
    <w:rsid w:val="00F741C9"/>
    <w:rsid w:val="00F750AD"/>
    <w:rsid w:val="00F8133A"/>
    <w:rsid w:val="00F819EB"/>
    <w:rsid w:val="00F845B9"/>
    <w:rsid w:val="00FA1AD0"/>
    <w:rsid w:val="00FA2A4E"/>
    <w:rsid w:val="00FA3D59"/>
    <w:rsid w:val="00FA498F"/>
    <w:rsid w:val="00FA5882"/>
    <w:rsid w:val="00FB1EC0"/>
    <w:rsid w:val="00FB304C"/>
    <w:rsid w:val="00FB52FD"/>
    <w:rsid w:val="00FC002B"/>
    <w:rsid w:val="00FC4903"/>
    <w:rsid w:val="00FD18F3"/>
    <w:rsid w:val="00FD49B6"/>
    <w:rsid w:val="00FD5A94"/>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4.png"/><Relationship Id="rId39" Type="http://schemas.openxmlformats.org/officeDocument/2006/relationships/hyperlink" Target="https://www.adk-cda.ch/fr/statistiques-darchives"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jstor.org/stable/j.ctv18phbgp" TargetMode="External"/><Relationship Id="rId47" Type="http://schemas.openxmlformats.org/officeDocument/2006/relationships/hyperlink" Target="https://www.harmatheque.com/ebook/archivistes-de-2030-reflexions-prospectives-45801" TargetMode="External"/><Relationship Id="rId50" Type="http://schemas.openxmlformats.org/officeDocument/2006/relationships/hyperlink" Target="https://commons.wikimedia.org/wiki/File:NOIRLab_HQ_Server_Racks_(6V6A0404-CC).jp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vsa-aas.ch/wp-content/uploads/2024/08/MachineLearning_im_Archiv_Whitepaper_2024-08-08_fr.pdf" TargetMode="External"/><Relationship Id="rId40" Type="http://schemas.openxmlformats.org/officeDocument/2006/relationships/hyperlink" Target="https://fr.wikipedia.org/wiki/Archivistique" TargetMode="External"/><Relationship Id="rId45" Type="http://schemas.openxmlformats.org/officeDocument/2006/relationships/hyperlink" Target="https://github.com/Raphix93/Etude-sur-la-diffusion-des-archives-a-l-ere-numerique"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mailto:raphael.rollinet@unine.ch"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ica.org/fr/resource/code-de-deontologie-de-lica/" TargetMode="External"/><Relationship Id="rId52" Type="http://schemas.openxmlformats.org/officeDocument/2006/relationships/image" Target="media/image24.png"/><Relationship Id="rId4" Type="http://schemas.openxmlformats.org/officeDocument/2006/relationships/styles" Target="styles.xml"/><Relationship Id="rId9" Type="http://schemas.openxmlformats.org/officeDocument/2006/relationships/hyperlink" Target="mailto:raphael.rollinet@unine.ch"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vd.ch/acv/publications" TargetMode="External"/><Relationship Id="rId43" Type="http://schemas.openxmlformats.org/officeDocument/2006/relationships/hyperlink" Target="https://doi.org/10.4000/questionsdecommunication.8564" TargetMode="External"/><Relationship Id="rId48" Type="http://schemas.openxmlformats.org/officeDocument/2006/relationships/hyperlink" Target="https://rsn.ne.ch/DATA/program/books/RSN2021/20211/pdf/44220.pdf" TargetMode="External"/><Relationship Id="rId8" Type="http://schemas.openxmlformats.org/officeDocument/2006/relationships/endnotes" Target="endnotes.xml"/><Relationship Id="rId51" Type="http://schemas.openxmlformats.org/officeDocument/2006/relationships/image" Target="media/image23.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enc.hal.science/hal-03965776" TargetMode="External"/><Relationship Id="rId46" Type="http://schemas.openxmlformats.org/officeDocument/2006/relationships/hyperlink" Target="https://doi.org/10.5281/zenodo.16890209" TargetMode="External"/><Relationship Id="rId20" Type="http://schemas.openxmlformats.org/officeDocument/2006/relationships/image" Target="media/image8.png"/><Relationship Id="rId41" Type="http://schemas.openxmlformats.org/officeDocument/2006/relationships/hyperlink" Target="https://fr.wikipedia.org/wiki/%C3%88re_de_l%27information"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vd.ch/acv/publications" TargetMode="External"/><Relationship Id="rId49" Type="http://schemas.openxmlformats.org/officeDocument/2006/relationships/hyperlink" Target="https://rsn.ne.ch/DATA/program/books/RSN2010/20075/htm/15050.htm"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1813</TotalTime>
  <Pages>55</Pages>
  <Words>17168</Words>
  <Characters>94430</Characters>
  <Application>Microsoft Office Word</Application>
  <DocSecurity>0</DocSecurity>
  <Lines>786</Lines>
  <Paragraphs>222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111376</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143</cp:revision>
  <cp:lastPrinted>2018-10-02T09:37:00Z</cp:lastPrinted>
  <dcterms:created xsi:type="dcterms:W3CDTF">2024-11-14T22:04:00Z</dcterms:created>
  <dcterms:modified xsi:type="dcterms:W3CDTF">2025-09-23T20:22:00Z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