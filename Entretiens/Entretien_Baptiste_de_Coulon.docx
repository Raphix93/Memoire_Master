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28F4" w14:textId="77777777" w:rsidR="0063168D" w:rsidRDefault="0063168D" w:rsidP="0063168D">
      <w:pPr>
        <w:pStyle w:val="Titre1"/>
        <w:jc w:val="center"/>
        <w:rPr>
          <w:lang w:val="fr-FR"/>
        </w:rPr>
      </w:pPr>
    </w:p>
    <w:p w14:paraId="01241507" w14:textId="4BBEB4B1" w:rsidR="00D40140" w:rsidRDefault="0069000D" w:rsidP="00244460">
      <w:pPr>
        <w:pStyle w:val="Titre"/>
        <w:jc w:val="center"/>
        <w:rPr>
          <w:lang w:val="fr-FR"/>
        </w:rPr>
      </w:pPr>
      <w:r>
        <w:rPr>
          <w:lang w:val="fr-FR"/>
        </w:rPr>
        <w:t>Mémoire</w:t>
      </w:r>
      <w:r w:rsidR="0063168D">
        <w:rPr>
          <w:lang w:val="fr-FR"/>
        </w:rPr>
        <w:t xml:space="preserve"> de </w:t>
      </w:r>
      <w:r>
        <w:rPr>
          <w:lang w:val="fr-FR"/>
        </w:rPr>
        <w:t>Master</w:t>
      </w:r>
    </w:p>
    <w:p w14:paraId="60474EBC" w14:textId="6941262E" w:rsidR="007E2671" w:rsidRDefault="00D40140" w:rsidP="0063168D">
      <w:pPr>
        <w:pStyle w:val="Titre1"/>
        <w:jc w:val="center"/>
        <w:rPr>
          <w:lang w:val="fr-FR"/>
        </w:rPr>
      </w:pPr>
      <w:bookmarkStart w:id="0" w:name="_Toc211888058"/>
      <w:r>
        <w:rPr>
          <w:lang w:val="fr-FR"/>
        </w:rPr>
        <w:t>Entretien</w:t>
      </w:r>
      <w:r w:rsidR="0063168D">
        <w:rPr>
          <w:lang w:val="fr-FR"/>
        </w:rPr>
        <w:t xml:space="preserve"> semi-conduit de </w:t>
      </w:r>
      <w:sdt>
        <w:sdtPr>
          <w:rPr>
            <w:lang w:val="fr-FR"/>
          </w:rPr>
          <w:id w:val="-753511494"/>
          <w:placeholder>
            <w:docPart w:val="B63E4BA3347D448C8B3CD6EBEC55AB81"/>
          </w:placeholder>
        </w:sdtPr>
        <w:sdtContent>
          <w:r w:rsidR="00F63846">
            <w:rPr>
              <w:lang w:val="fr-FR"/>
            </w:rPr>
            <w:t>Baptiste de Coulon</w:t>
          </w:r>
        </w:sdtContent>
      </w:sdt>
      <w:bookmarkEnd w:id="0"/>
    </w:p>
    <w:p w14:paraId="2AA46E0C" w14:textId="2A2A9674" w:rsidR="000E7491" w:rsidRDefault="0063168D" w:rsidP="0063168D">
      <w:pPr>
        <w:jc w:val="center"/>
        <w:rPr>
          <w:i/>
          <w:iCs/>
          <w:lang w:val="fr-FR"/>
        </w:rPr>
      </w:pPr>
      <w:r w:rsidRPr="000E7491">
        <w:rPr>
          <w:i/>
          <w:iCs/>
          <w:lang w:val="fr-FR"/>
        </w:rPr>
        <w:t xml:space="preserve">Etabli le </w:t>
      </w:r>
      <w:sdt>
        <w:sdtPr>
          <w:rPr>
            <w:i/>
            <w:iCs/>
            <w:lang w:val="fr-FR"/>
          </w:rPr>
          <w:id w:val="473726732"/>
          <w:placeholder>
            <w:docPart w:val="1BCFF8AE6A784292B87E03F98EDF387E"/>
          </w:placeholder>
          <w:date w:fullDate="2025-10-24T00:00:00Z">
            <w:dateFormat w:val="dd.MM.yyyy"/>
            <w:lid w:val="fr-CH"/>
            <w:storeMappedDataAs w:val="dateTime"/>
            <w:calendar w:val="gregorian"/>
          </w:date>
        </w:sdtPr>
        <w:sdtContent>
          <w:r w:rsidR="00F63846">
            <w:rPr>
              <w:i/>
              <w:iCs/>
            </w:rPr>
            <w:t>24</w:t>
          </w:r>
          <w:r w:rsidR="00863A42">
            <w:rPr>
              <w:i/>
              <w:iCs/>
            </w:rPr>
            <w:t>.10.2025</w:t>
          </w:r>
        </w:sdtContent>
      </w:sdt>
      <w:r w:rsidRPr="000E7491">
        <w:rPr>
          <w:i/>
          <w:iCs/>
          <w:lang w:val="fr-FR"/>
        </w:rPr>
        <w:t xml:space="preserve"> </w:t>
      </w:r>
    </w:p>
    <w:p w14:paraId="011E88F2" w14:textId="3E27B28B" w:rsidR="000E7491" w:rsidRDefault="000E7491" w:rsidP="0063168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sdt>
        <w:sdtPr>
          <w:rPr>
            <w:i/>
            <w:iCs/>
            <w:lang w:val="fr-FR"/>
          </w:rPr>
          <w:id w:val="-1825419648"/>
          <w:placeholder>
            <w:docPart w:val="B63E4BA3347D448C8B3CD6EBEC55AB81"/>
          </w:placeholder>
        </w:sdtPr>
        <w:sdtContent>
          <w:r w:rsidR="008E1659">
            <w:rPr>
              <w:i/>
              <w:iCs/>
              <w:lang w:val="fr-FR"/>
            </w:rPr>
            <w:t>Sur teams</w:t>
          </w:r>
        </w:sdtContent>
      </w:sdt>
    </w:p>
    <w:p w14:paraId="0B786371" w14:textId="77777777" w:rsidR="0063168D" w:rsidRPr="000E7491" w:rsidRDefault="000E7491" w:rsidP="0063168D">
      <w:pPr>
        <w:jc w:val="center"/>
        <w:rPr>
          <w:i/>
          <w:iCs/>
          <w:lang w:val="fr-FR"/>
        </w:rPr>
      </w:pPr>
      <w:r w:rsidRPr="000E7491">
        <w:rPr>
          <w:i/>
          <w:iCs/>
          <w:lang w:val="fr-FR"/>
        </w:rPr>
        <w:t>Par</w:t>
      </w:r>
      <w:r w:rsidR="0063168D" w:rsidRPr="000E7491">
        <w:rPr>
          <w:i/>
          <w:iCs/>
          <w:lang w:val="fr-FR"/>
        </w:rPr>
        <w:t xml:space="preserve"> Raphaël Rollinet</w:t>
      </w:r>
    </w:p>
    <w:p w14:paraId="248B8A05" w14:textId="77777777" w:rsidR="0063168D" w:rsidRDefault="0063168D" w:rsidP="0063168D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57540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AA7FD" w14:textId="77777777" w:rsidR="00244460" w:rsidRDefault="0024446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271E422" w14:textId="15E6242A" w:rsidR="00F63846" w:rsidRDefault="002444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8058" w:history="1">
            <w:r w:rsidR="00F63846" w:rsidRPr="00E70D5A">
              <w:rPr>
                <w:rStyle w:val="Lienhypertexte"/>
                <w:noProof/>
                <w:lang w:val="fr-FR"/>
              </w:rPr>
              <w:t>Entretien semi-conduit de Baptiste de Coulon</w:t>
            </w:r>
            <w:r w:rsidR="00F63846">
              <w:rPr>
                <w:noProof/>
                <w:webHidden/>
              </w:rPr>
              <w:tab/>
            </w:r>
            <w:r w:rsidR="00F63846">
              <w:rPr>
                <w:noProof/>
                <w:webHidden/>
              </w:rPr>
              <w:fldChar w:fldCharType="begin"/>
            </w:r>
            <w:r w:rsidR="00F63846">
              <w:rPr>
                <w:noProof/>
                <w:webHidden/>
              </w:rPr>
              <w:instrText xml:space="preserve"> PAGEREF _Toc211888058 \h </w:instrText>
            </w:r>
            <w:r w:rsidR="00F63846">
              <w:rPr>
                <w:noProof/>
                <w:webHidden/>
              </w:rPr>
            </w:r>
            <w:r w:rsidR="00F63846">
              <w:rPr>
                <w:noProof/>
                <w:webHidden/>
              </w:rPr>
              <w:fldChar w:fldCharType="separate"/>
            </w:r>
            <w:r w:rsidR="00F63846">
              <w:rPr>
                <w:noProof/>
                <w:webHidden/>
              </w:rPr>
              <w:t>1</w:t>
            </w:r>
            <w:r w:rsidR="00F63846">
              <w:rPr>
                <w:noProof/>
                <w:webHidden/>
              </w:rPr>
              <w:fldChar w:fldCharType="end"/>
            </w:r>
          </w:hyperlink>
        </w:p>
        <w:p w14:paraId="1649EC68" w14:textId="3A59D8D7" w:rsidR="00F63846" w:rsidRDefault="00F6384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211888059" w:history="1">
            <w:r w:rsidRPr="00E70D5A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E70D5A">
              <w:rPr>
                <w:rStyle w:val="Lienhypertexte"/>
                <w:noProof/>
                <w:lang w:val="fr-FR"/>
              </w:rPr>
              <w:t>Question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1598" w14:textId="74C320FE" w:rsidR="00F63846" w:rsidRDefault="00F638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211888060" w:history="1">
            <w:r w:rsidRPr="00E70D5A">
              <w:rPr>
                <w:rStyle w:val="Lienhypertexte"/>
                <w:noProof/>
                <w:lang w:val="fr-FR"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52D5" w14:textId="50EC2A74" w:rsidR="00244460" w:rsidRDefault="00244460">
          <w:r>
            <w:rPr>
              <w:b/>
              <w:bCs/>
              <w:lang w:val="fr-FR"/>
            </w:rPr>
            <w:fldChar w:fldCharType="end"/>
          </w:r>
        </w:p>
      </w:sdtContent>
    </w:sdt>
    <w:p w14:paraId="37C1AC5E" w14:textId="77777777" w:rsidR="00215400" w:rsidRDefault="00215400">
      <w:pPr>
        <w:rPr>
          <w:lang w:val="fr-FR"/>
        </w:rPr>
      </w:pPr>
      <w:r>
        <w:rPr>
          <w:lang w:val="fr-FR"/>
        </w:rPr>
        <w:br w:type="page"/>
      </w:r>
    </w:p>
    <w:p w14:paraId="1BFE56B6" w14:textId="77777777" w:rsidR="00244460" w:rsidRDefault="00244460" w:rsidP="0063168D">
      <w:pPr>
        <w:rPr>
          <w:lang w:val="fr-FR"/>
        </w:rPr>
      </w:pPr>
    </w:p>
    <w:p w14:paraId="07513F50" w14:textId="77777777" w:rsidR="00244460" w:rsidRDefault="00244460" w:rsidP="0063168D">
      <w:pPr>
        <w:rPr>
          <w:lang w:val="fr-FR"/>
        </w:rPr>
      </w:pPr>
    </w:p>
    <w:p w14:paraId="16EF4455" w14:textId="77777777" w:rsidR="00ED0166" w:rsidRDefault="00ED0166" w:rsidP="00E835B1">
      <w:pPr>
        <w:jc w:val="both"/>
        <w:rPr>
          <w:lang w:val="fr-FR"/>
        </w:rPr>
      </w:pPr>
    </w:p>
    <w:p w14:paraId="6A10CFA4" w14:textId="56FD7169" w:rsidR="00A33EB1" w:rsidRDefault="00ED0166" w:rsidP="00F63846">
      <w:pPr>
        <w:pStyle w:val="Titre2"/>
        <w:numPr>
          <w:ilvl w:val="0"/>
          <w:numId w:val="1"/>
        </w:numPr>
        <w:rPr>
          <w:lang w:val="fr-FR"/>
        </w:rPr>
      </w:pPr>
      <w:bookmarkStart w:id="1" w:name="_Toc211888059"/>
      <w:r>
        <w:rPr>
          <w:lang w:val="fr-FR"/>
        </w:rPr>
        <w:t xml:space="preserve">Question </w:t>
      </w:r>
      <w:r w:rsidR="00F63846">
        <w:rPr>
          <w:lang w:val="fr-FR"/>
        </w:rPr>
        <w:t>1 :</w:t>
      </w:r>
      <w:bookmarkEnd w:id="1"/>
    </w:p>
    <w:p w14:paraId="1B2F1177" w14:textId="392B5D66" w:rsidR="00E47745" w:rsidRDefault="00E47745">
      <w:pPr>
        <w:rPr>
          <w:lang w:val="fr-FR"/>
        </w:rPr>
      </w:pPr>
    </w:p>
    <w:p w14:paraId="4757AB3D" w14:textId="77777777" w:rsidR="00E47745" w:rsidRDefault="00E47745">
      <w:pPr>
        <w:rPr>
          <w:lang w:val="fr-FR"/>
        </w:rPr>
      </w:pPr>
    </w:p>
    <w:p w14:paraId="6D1E636B" w14:textId="77BDCC68" w:rsidR="00215400" w:rsidRDefault="00215400">
      <w:pPr>
        <w:rPr>
          <w:lang w:val="fr-FR"/>
        </w:rPr>
      </w:pPr>
      <w:r>
        <w:rPr>
          <w:lang w:val="fr-FR"/>
        </w:rPr>
        <w:br w:type="page"/>
      </w:r>
    </w:p>
    <w:p w14:paraId="41D8E327" w14:textId="77777777" w:rsidR="0063168D" w:rsidRDefault="0063168D" w:rsidP="0063168D">
      <w:pPr>
        <w:rPr>
          <w:lang w:val="fr-FR"/>
        </w:rPr>
      </w:pPr>
    </w:p>
    <w:p w14:paraId="388F1C92" w14:textId="77777777" w:rsidR="0063168D" w:rsidRDefault="0063168D" w:rsidP="0063168D">
      <w:pPr>
        <w:pStyle w:val="Titre2"/>
        <w:rPr>
          <w:lang w:val="fr-FR"/>
        </w:rPr>
      </w:pPr>
      <w:bookmarkStart w:id="2" w:name="_Toc211888060"/>
      <w:r>
        <w:rPr>
          <w:lang w:val="fr-FR"/>
        </w:rPr>
        <w:t>Commentaire</w:t>
      </w:r>
      <w:bookmarkEnd w:id="2"/>
      <w:r>
        <w:rPr>
          <w:lang w:val="fr-FR"/>
        </w:rPr>
        <w:t xml:space="preserve"> </w:t>
      </w:r>
    </w:p>
    <w:sdt>
      <w:sdtPr>
        <w:rPr>
          <w:lang w:val="fr-FR"/>
        </w:rPr>
        <w:id w:val="810056873"/>
        <w:placeholder>
          <w:docPart w:val="B63E4BA3347D448C8B3CD6EBEC55AB81"/>
        </w:placeholder>
        <w:showingPlcHdr/>
      </w:sdtPr>
      <w:sdtContent>
        <w:p w14:paraId="6547D8DD" w14:textId="77777777" w:rsidR="0063168D" w:rsidRPr="0063168D" w:rsidRDefault="0063168D" w:rsidP="0063168D">
          <w:pPr>
            <w:rPr>
              <w:lang w:val="fr-FR"/>
            </w:rPr>
          </w:pPr>
          <w:r w:rsidRPr="002D5C10">
            <w:rPr>
              <w:rStyle w:val="Textedelespacerserv"/>
            </w:rPr>
            <w:t>Cliquez ou appuyez ici pour entrer du texte.</w:t>
          </w:r>
        </w:p>
      </w:sdtContent>
    </w:sdt>
    <w:sectPr w:rsidR="0063168D" w:rsidRPr="006316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0E87F" w14:textId="77777777" w:rsidR="002E1277" w:rsidRDefault="002E1277" w:rsidP="0063168D">
      <w:pPr>
        <w:spacing w:after="0" w:line="240" w:lineRule="auto"/>
      </w:pPr>
      <w:r>
        <w:separator/>
      </w:r>
    </w:p>
  </w:endnote>
  <w:endnote w:type="continuationSeparator" w:id="0">
    <w:p w14:paraId="6A5B0662" w14:textId="77777777" w:rsidR="002E1277" w:rsidRDefault="002E1277" w:rsidP="0063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34986" w14:textId="77777777" w:rsidR="00BC6756" w:rsidRDefault="00BC6756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tab/>
    </w:r>
    <w:r>
      <w:rPr>
        <w:caps/>
        <w:color w:val="156082" w:themeColor="accent1"/>
      </w:rPr>
      <w:tab/>
    </w:r>
    <w:r w:rsidRPr="00BC6756">
      <w:rPr>
        <w:caps/>
      </w:rPr>
      <w:fldChar w:fldCharType="begin"/>
    </w:r>
    <w:r w:rsidRPr="00BC6756">
      <w:rPr>
        <w:caps/>
      </w:rPr>
      <w:instrText>PAGE   \* MERGEFORMAT</w:instrText>
    </w:r>
    <w:r w:rsidRPr="00BC6756">
      <w:rPr>
        <w:caps/>
      </w:rPr>
      <w:fldChar w:fldCharType="separate"/>
    </w:r>
    <w:r w:rsidRPr="00BC6756">
      <w:rPr>
        <w:caps/>
        <w:lang w:val="fr-FR"/>
      </w:rPr>
      <w:t>2</w:t>
    </w:r>
    <w:r w:rsidRPr="00BC6756">
      <w:rPr>
        <w:caps/>
      </w:rPr>
      <w:fldChar w:fldCharType="end"/>
    </w:r>
  </w:p>
  <w:p w14:paraId="4E488653" w14:textId="77777777" w:rsidR="00BC6756" w:rsidRPr="00BC6756" w:rsidRDefault="00BC675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CDA34" w14:textId="77777777" w:rsidR="002E1277" w:rsidRDefault="002E1277" w:rsidP="0063168D">
      <w:pPr>
        <w:spacing w:after="0" w:line="240" w:lineRule="auto"/>
      </w:pPr>
      <w:r>
        <w:separator/>
      </w:r>
    </w:p>
  </w:footnote>
  <w:footnote w:type="continuationSeparator" w:id="0">
    <w:p w14:paraId="75CC205B" w14:textId="77777777" w:rsidR="002E1277" w:rsidRDefault="002E1277" w:rsidP="0063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E8BF9" w14:textId="66945CE5" w:rsidR="0063168D" w:rsidRPr="00975B1F" w:rsidRDefault="00863A42">
    <w:pPr>
      <w:pStyle w:val="En-tte"/>
      <w:rPr>
        <w:i/>
        <w:iCs/>
        <w:lang w:val="fr-F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19D2173" wp14:editId="5E1F62C4">
          <wp:simplePos x="0" y="0"/>
          <wp:positionH relativeFrom="column">
            <wp:posOffset>-508000</wp:posOffset>
          </wp:positionH>
          <wp:positionV relativeFrom="paragraph">
            <wp:posOffset>-273685</wp:posOffset>
          </wp:positionV>
          <wp:extent cx="1892300" cy="808990"/>
          <wp:effectExtent l="0" t="0" r="0" b="0"/>
          <wp:wrapSquare wrapText="bothSides"/>
          <wp:docPr id="443611774" name="Image 5" descr="Une image contenant obscurité, noir, lu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611774" name="Image 5" descr="Une image contenant obscurité, noir, lun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491">
      <w:rPr>
        <w:lang w:val="fr-FR"/>
      </w:rPr>
      <w:tab/>
    </w:r>
    <w:r w:rsidR="000E7491">
      <w:rPr>
        <w:lang w:val="fr-FR"/>
      </w:rPr>
      <w:tab/>
    </w:r>
    <w:r w:rsidR="0063168D">
      <w:rPr>
        <w:lang w:val="fr-FR"/>
      </w:rPr>
      <w:tab/>
    </w:r>
    <w:r w:rsidR="0063168D">
      <w:rPr>
        <w:lang w:val="fr-FR"/>
      </w:rPr>
      <w:tab/>
    </w:r>
    <w:r w:rsidR="00975B1F" w:rsidRPr="00975B1F">
      <w:rPr>
        <w:i/>
        <w:iCs/>
        <w:lang w:val="fr-FR"/>
      </w:rPr>
      <w:t xml:space="preserve">Entretien de </w:t>
    </w:r>
    <w:r w:rsidR="00F63846">
      <w:rPr>
        <w:i/>
        <w:iCs/>
        <w:lang w:val="fr-FR"/>
      </w:rPr>
      <w:t>Baptiste de Coulon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1570"/>
    <w:multiLevelType w:val="hybridMultilevel"/>
    <w:tmpl w:val="716CD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6FB7"/>
    <w:multiLevelType w:val="hybridMultilevel"/>
    <w:tmpl w:val="31E46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62D"/>
    <w:multiLevelType w:val="hybridMultilevel"/>
    <w:tmpl w:val="716CD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46C"/>
    <w:multiLevelType w:val="hybridMultilevel"/>
    <w:tmpl w:val="B060D5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575C"/>
    <w:multiLevelType w:val="hybridMultilevel"/>
    <w:tmpl w:val="34AC0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01395">
    <w:abstractNumId w:val="3"/>
  </w:num>
  <w:num w:numId="2" w16cid:durableId="327826891">
    <w:abstractNumId w:val="0"/>
  </w:num>
  <w:num w:numId="3" w16cid:durableId="149562952">
    <w:abstractNumId w:val="1"/>
  </w:num>
  <w:num w:numId="4" w16cid:durableId="1430927347">
    <w:abstractNumId w:val="2"/>
  </w:num>
  <w:num w:numId="5" w16cid:durableId="1572036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FD"/>
    <w:rsid w:val="00033B5A"/>
    <w:rsid w:val="00076502"/>
    <w:rsid w:val="000B44D0"/>
    <w:rsid w:val="000D4B5E"/>
    <w:rsid w:val="000E7491"/>
    <w:rsid w:val="00110861"/>
    <w:rsid w:val="00141A79"/>
    <w:rsid w:val="001621C2"/>
    <w:rsid w:val="00171115"/>
    <w:rsid w:val="00186426"/>
    <w:rsid w:val="00193930"/>
    <w:rsid w:val="001971F7"/>
    <w:rsid w:val="00197E25"/>
    <w:rsid w:val="001F051C"/>
    <w:rsid w:val="00201951"/>
    <w:rsid w:val="00215400"/>
    <w:rsid w:val="00215A36"/>
    <w:rsid w:val="00244460"/>
    <w:rsid w:val="00244923"/>
    <w:rsid w:val="002C45CA"/>
    <w:rsid w:val="002E1277"/>
    <w:rsid w:val="00323CE9"/>
    <w:rsid w:val="00346ABA"/>
    <w:rsid w:val="00395304"/>
    <w:rsid w:val="00397643"/>
    <w:rsid w:val="003C17FD"/>
    <w:rsid w:val="003D3792"/>
    <w:rsid w:val="003F3C0D"/>
    <w:rsid w:val="0046362C"/>
    <w:rsid w:val="00485BAA"/>
    <w:rsid w:val="004A4805"/>
    <w:rsid w:val="004B2A86"/>
    <w:rsid w:val="004C281D"/>
    <w:rsid w:val="004C63DF"/>
    <w:rsid w:val="00510513"/>
    <w:rsid w:val="005F4CD6"/>
    <w:rsid w:val="0060659E"/>
    <w:rsid w:val="0061619A"/>
    <w:rsid w:val="0063168D"/>
    <w:rsid w:val="006643D2"/>
    <w:rsid w:val="006833B7"/>
    <w:rsid w:val="0069000D"/>
    <w:rsid w:val="006C6FB5"/>
    <w:rsid w:val="006C7B54"/>
    <w:rsid w:val="007253A9"/>
    <w:rsid w:val="00765E32"/>
    <w:rsid w:val="00794AA8"/>
    <w:rsid w:val="00794B60"/>
    <w:rsid w:val="007A386E"/>
    <w:rsid w:val="007E2671"/>
    <w:rsid w:val="007F2A31"/>
    <w:rsid w:val="00802B7D"/>
    <w:rsid w:val="00807E89"/>
    <w:rsid w:val="00855554"/>
    <w:rsid w:val="00863A42"/>
    <w:rsid w:val="0087713F"/>
    <w:rsid w:val="008A6AA4"/>
    <w:rsid w:val="008E1659"/>
    <w:rsid w:val="0091037F"/>
    <w:rsid w:val="00935FCC"/>
    <w:rsid w:val="009555A3"/>
    <w:rsid w:val="0095584F"/>
    <w:rsid w:val="00961C19"/>
    <w:rsid w:val="00967A28"/>
    <w:rsid w:val="00975B1F"/>
    <w:rsid w:val="009C2B99"/>
    <w:rsid w:val="009C3201"/>
    <w:rsid w:val="009C398A"/>
    <w:rsid w:val="00A02225"/>
    <w:rsid w:val="00A313CC"/>
    <w:rsid w:val="00A33EB1"/>
    <w:rsid w:val="00B97893"/>
    <w:rsid w:val="00BA2A26"/>
    <w:rsid w:val="00BC6756"/>
    <w:rsid w:val="00C00E32"/>
    <w:rsid w:val="00C62E44"/>
    <w:rsid w:val="00C63B4D"/>
    <w:rsid w:val="00CE0D5E"/>
    <w:rsid w:val="00D026CC"/>
    <w:rsid w:val="00D35B1D"/>
    <w:rsid w:val="00D40140"/>
    <w:rsid w:val="00D51BF9"/>
    <w:rsid w:val="00DB2AED"/>
    <w:rsid w:val="00DD68CD"/>
    <w:rsid w:val="00DE0D67"/>
    <w:rsid w:val="00E47745"/>
    <w:rsid w:val="00E835B1"/>
    <w:rsid w:val="00E94E5D"/>
    <w:rsid w:val="00ED0166"/>
    <w:rsid w:val="00ED198D"/>
    <w:rsid w:val="00EE123B"/>
    <w:rsid w:val="00F128AC"/>
    <w:rsid w:val="00F14CD2"/>
    <w:rsid w:val="00F2152F"/>
    <w:rsid w:val="00F50A5C"/>
    <w:rsid w:val="00F63846"/>
    <w:rsid w:val="00F659C5"/>
    <w:rsid w:val="00FB3F38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063D1"/>
  <w15:chartTrackingRefBased/>
  <w15:docId w15:val="{3142D594-C7C7-4308-B2C6-7A051022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tesdescription">
    <w:name w:val="cotes description"/>
    <w:basedOn w:val="Normal"/>
    <w:next w:val="Normal"/>
    <w:qFormat/>
    <w:rsid w:val="008A6A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0"/>
      <w:ind w:left="567" w:right="567"/>
      <w:contextualSpacing/>
      <w:jc w:val="center"/>
    </w:pPr>
    <w:rPr>
      <w:rFonts w:ascii="Century Gothic" w:hAnsi="Century Gothic"/>
      <w:b/>
      <w:sz w:val="24"/>
    </w:rPr>
  </w:style>
  <w:style w:type="paragraph" w:customStyle="1" w:styleId="cotesexemple">
    <w:name w:val="cotes exemple"/>
    <w:basedOn w:val="Normal"/>
    <w:next w:val="Normal"/>
    <w:qFormat/>
    <w:rsid w:val="008A6AA4"/>
    <w:pPr>
      <w:tabs>
        <w:tab w:val="left" w:pos="1418"/>
        <w:tab w:val="left" w:pos="2835"/>
      </w:tabs>
      <w:ind w:left="567"/>
    </w:pPr>
    <w:rPr>
      <w:rFonts w:ascii="Century Gothic" w:hAnsi="Century Gothic"/>
      <w:sz w:val="24"/>
    </w:rPr>
  </w:style>
  <w:style w:type="paragraph" w:customStyle="1" w:styleId="classe">
    <w:name w:val="classe"/>
    <w:basedOn w:val="Normal"/>
    <w:next w:val="Normal"/>
    <w:qFormat/>
    <w:rsid w:val="008A6AA4"/>
    <w:pPr>
      <w:tabs>
        <w:tab w:val="left" w:pos="1418"/>
        <w:tab w:val="left" w:pos="2835"/>
      </w:tabs>
      <w:ind w:left="567"/>
      <w:jc w:val="both"/>
    </w:pPr>
    <w:rPr>
      <w:rFonts w:ascii="Century Gothic" w:hAnsi="Century Gothic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63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3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6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6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6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6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6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6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6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6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6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6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68D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63168D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63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68D"/>
  </w:style>
  <w:style w:type="paragraph" w:styleId="Pieddepage">
    <w:name w:val="footer"/>
    <w:basedOn w:val="Normal"/>
    <w:link w:val="PieddepageCar"/>
    <w:uiPriority w:val="99"/>
    <w:unhideWhenUsed/>
    <w:rsid w:val="0063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68D"/>
  </w:style>
  <w:style w:type="paragraph" w:styleId="En-ttedetabledesmatires">
    <w:name w:val="TOC Heading"/>
    <w:basedOn w:val="Titre1"/>
    <w:next w:val="Normal"/>
    <w:uiPriority w:val="39"/>
    <w:unhideWhenUsed/>
    <w:qFormat/>
    <w:rsid w:val="00244460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44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44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44460"/>
    <w:rPr>
      <w:color w:val="467886" w:themeColor="hyperlink"/>
      <w:u w:val="single"/>
    </w:rPr>
  </w:style>
  <w:style w:type="paragraph" w:styleId="Corpsdetexte">
    <w:name w:val="Body Text"/>
    <w:basedOn w:val="Normal"/>
    <w:link w:val="CorpsdetexteCar"/>
    <w:uiPriority w:val="99"/>
    <w:unhideWhenUsed/>
    <w:qFormat/>
    <w:rsid w:val="00DE0D67"/>
    <w:pPr>
      <w:spacing w:before="180" w:after="12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99"/>
    <w:rsid w:val="00DE0D67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Lgende">
    <w:name w:val="caption"/>
    <w:basedOn w:val="Corpsdetexte"/>
    <w:unhideWhenUsed/>
    <w:qFormat/>
    <w:rsid w:val="00DE0D67"/>
    <w:pPr>
      <w:spacing w:before="0" w:line="240" w:lineRule="auto"/>
      <w:jc w:val="center"/>
    </w:pPr>
    <w:rPr>
      <w:bCs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95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G\Travail_bachelor\Entretien\Model_entreti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3E4BA3347D448C8B3CD6EBEC55A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5FB50-DB3A-43E8-A4FA-B2A974A2423A}"/>
      </w:docPartPr>
      <w:docPartBody>
        <w:p w:rsidR="006C10D9" w:rsidRDefault="00000000">
          <w:pPr>
            <w:pStyle w:val="B63E4BA3347D448C8B3CD6EBEC55AB81"/>
          </w:pPr>
          <w:r w:rsidRPr="002D5C1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BCFF8AE6A784292B87E03F98EDF38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E3C7D-4275-4804-A1EC-863EDEB27ED2}"/>
      </w:docPartPr>
      <w:docPartBody>
        <w:p w:rsidR="006C10D9" w:rsidRDefault="00000000">
          <w:pPr>
            <w:pStyle w:val="1BCFF8AE6A784292B87E03F98EDF387E"/>
          </w:pPr>
          <w:r w:rsidRPr="002D5C10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7E"/>
    <w:rsid w:val="0008123F"/>
    <w:rsid w:val="000D4B5E"/>
    <w:rsid w:val="00130BC4"/>
    <w:rsid w:val="003D159C"/>
    <w:rsid w:val="00552D95"/>
    <w:rsid w:val="005D6ADF"/>
    <w:rsid w:val="0063009E"/>
    <w:rsid w:val="00631585"/>
    <w:rsid w:val="006A74DD"/>
    <w:rsid w:val="006C10D9"/>
    <w:rsid w:val="006C6FB5"/>
    <w:rsid w:val="00802B7D"/>
    <w:rsid w:val="00AF177E"/>
    <w:rsid w:val="00B00B83"/>
    <w:rsid w:val="00C62E44"/>
    <w:rsid w:val="00CE0D5E"/>
    <w:rsid w:val="00ED198D"/>
    <w:rsid w:val="00F2152F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10D9"/>
    <w:rPr>
      <w:color w:val="666666"/>
    </w:rPr>
  </w:style>
  <w:style w:type="paragraph" w:customStyle="1" w:styleId="B63E4BA3347D448C8B3CD6EBEC55AB81">
    <w:name w:val="B63E4BA3347D448C8B3CD6EBEC55AB81"/>
  </w:style>
  <w:style w:type="paragraph" w:customStyle="1" w:styleId="1BCFF8AE6A784292B87E03F98EDF387E">
    <w:name w:val="1BCFF8AE6A784292B87E03F98EDF3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BF10-F149-46C3-B00A-072FE8FF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Model_entretien.dotx</Template>
  <TotalTime>1294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/>
      <vt:lpstr>Entretien semi-conduit de &lt;Julien Raemy&gt;</vt:lpstr>
      <vt:lpstr>    Question 1 : Parcours de Julien Raemy</vt:lpstr>
      <vt:lpstr>    Question 2 : Quel est l’apport des humanités numériques dans votre pratique en a</vt:lpstr>
      <vt:lpstr>    Question 3 : Quels sont les premiers retours d’expériences sur la mise en œuvre </vt:lpstr>
      <vt:lpstr>    Question 4 :  Quelles sont les principales technologies de l’information impliqu</vt:lpstr>
      <vt:lpstr>    Question 5 : Que pensez-vous en tant que data scientific du tournant orienté « d</vt:lpstr>
      <vt:lpstr>    Question 7 : Comment voyez-vous les évolutions les archives pour les prochaines </vt:lpstr>
      <vt:lpstr>    Question 8 : Comment soutenir des synergies dans cette transformation numérique </vt:lpstr>
      <vt:lpstr>    Commentaire 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rollinet</dc:creator>
  <cp:keywords/>
  <dc:description/>
  <cp:lastModifiedBy>Rollinet Raphaël</cp:lastModifiedBy>
  <cp:revision>50</cp:revision>
  <dcterms:created xsi:type="dcterms:W3CDTF">2024-03-25T08:01:00Z</dcterms:created>
  <dcterms:modified xsi:type="dcterms:W3CDTF">2025-10-20T19:28:00Z</dcterms:modified>
</cp:coreProperties>
</file>