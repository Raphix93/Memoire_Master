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428F4" w14:textId="77777777" w:rsidR="0063168D" w:rsidRDefault="0063168D" w:rsidP="0063168D">
      <w:pPr>
        <w:pStyle w:val="Titre1"/>
        <w:jc w:val="center"/>
        <w:rPr>
          <w:lang w:val="fr-FR"/>
        </w:rPr>
      </w:pPr>
    </w:p>
    <w:p w14:paraId="01241507" w14:textId="77777777" w:rsidR="00D40140" w:rsidRDefault="0063168D" w:rsidP="00244460">
      <w:pPr>
        <w:pStyle w:val="Titre"/>
        <w:jc w:val="center"/>
        <w:rPr>
          <w:lang w:val="fr-FR"/>
        </w:rPr>
      </w:pPr>
      <w:r>
        <w:rPr>
          <w:lang w:val="fr-FR"/>
        </w:rPr>
        <w:t xml:space="preserve">Travail de </w:t>
      </w:r>
      <w:proofErr w:type="spellStart"/>
      <w:r>
        <w:rPr>
          <w:lang w:val="fr-FR"/>
        </w:rPr>
        <w:t>bachelor</w:t>
      </w:r>
      <w:proofErr w:type="spellEnd"/>
      <w:r>
        <w:rPr>
          <w:lang w:val="fr-FR"/>
        </w:rPr>
        <w:t xml:space="preserve"> : </w:t>
      </w:r>
      <w:r w:rsidR="00D40140">
        <w:rPr>
          <w:lang w:val="fr-FR"/>
        </w:rPr>
        <w:t>Migration de Panorama</w:t>
      </w:r>
    </w:p>
    <w:p w14:paraId="60474EBC" w14:textId="6B880D16" w:rsidR="007E2671" w:rsidRDefault="00D40140" w:rsidP="0063168D">
      <w:pPr>
        <w:pStyle w:val="Titre1"/>
        <w:jc w:val="center"/>
        <w:rPr>
          <w:lang w:val="fr-FR"/>
        </w:rPr>
      </w:pPr>
      <w:bookmarkStart w:id="0" w:name="_Toc164624573"/>
      <w:r>
        <w:rPr>
          <w:lang w:val="fr-FR"/>
        </w:rPr>
        <w:t>Entretien</w:t>
      </w:r>
      <w:r w:rsidR="0063168D">
        <w:rPr>
          <w:lang w:val="fr-FR"/>
        </w:rPr>
        <w:t xml:space="preserve"> semi-conduit de </w:t>
      </w:r>
      <w:sdt>
        <w:sdtPr>
          <w:rPr>
            <w:lang w:val="fr-FR"/>
          </w:rPr>
          <w:id w:val="-753511494"/>
          <w:placeholder>
            <w:docPart w:val="B63E4BA3347D448C8B3CD6EBEC55AB81"/>
          </w:placeholder>
        </w:sdtPr>
        <w:sdtContent>
          <w:r w:rsidR="008E1659">
            <w:rPr>
              <w:lang w:val="fr-FR"/>
            </w:rPr>
            <w:t>Jan Krause</w:t>
          </w:r>
        </w:sdtContent>
      </w:sdt>
      <w:bookmarkEnd w:id="0"/>
    </w:p>
    <w:p w14:paraId="2AA46E0C" w14:textId="553B7818" w:rsidR="000E7491" w:rsidRDefault="0063168D" w:rsidP="0063168D">
      <w:pPr>
        <w:jc w:val="center"/>
        <w:rPr>
          <w:i/>
          <w:iCs/>
          <w:lang w:val="fr-FR"/>
        </w:rPr>
      </w:pPr>
      <w:r w:rsidRPr="000E7491">
        <w:rPr>
          <w:i/>
          <w:iCs/>
          <w:lang w:val="fr-FR"/>
        </w:rPr>
        <w:t xml:space="preserve">Etabli le </w:t>
      </w:r>
      <w:sdt>
        <w:sdtPr>
          <w:rPr>
            <w:i/>
            <w:iCs/>
            <w:lang w:val="fr-FR"/>
          </w:rPr>
          <w:id w:val="473726732"/>
          <w:placeholder>
            <w:docPart w:val="1BCFF8AE6A784292B87E03F98EDF387E"/>
          </w:placeholder>
          <w:date w:fullDate="2024-04-23T00:00:00Z">
            <w:dateFormat w:val="dd.MM.yyyy"/>
            <w:lid w:val="fr-CH"/>
            <w:storeMappedDataAs w:val="dateTime"/>
            <w:calendar w:val="gregorian"/>
          </w:date>
        </w:sdtPr>
        <w:sdtContent>
          <w:r w:rsidR="008E1659">
            <w:rPr>
              <w:i/>
              <w:iCs/>
            </w:rPr>
            <w:t>23.04.2024</w:t>
          </w:r>
        </w:sdtContent>
      </w:sdt>
      <w:r w:rsidRPr="000E7491">
        <w:rPr>
          <w:i/>
          <w:iCs/>
          <w:lang w:val="fr-FR"/>
        </w:rPr>
        <w:t xml:space="preserve"> </w:t>
      </w:r>
    </w:p>
    <w:p w14:paraId="011E88F2" w14:textId="3E27B28B" w:rsidR="000E7491" w:rsidRDefault="000E7491" w:rsidP="0063168D">
      <w:pPr>
        <w:jc w:val="center"/>
        <w:rPr>
          <w:i/>
          <w:iCs/>
          <w:lang w:val="fr-FR"/>
        </w:rPr>
      </w:pPr>
      <w:r>
        <w:rPr>
          <w:i/>
          <w:iCs/>
          <w:lang w:val="fr-FR"/>
        </w:rPr>
        <w:t xml:space="preserve"> </w:t>
      </w:r>
      <w:sdt>
        <w:sdtPr>
          <w:rPr>
            <w:i/>
            <w:iCs/>
            <w:lang w:val="fr-FR"/>
          </w:rPr>
          <w:id w:val="-1825419648"/>
          <w:placeholder>
            <w:docPart w:val="B63E4BA3347D448C8B3CD6EBEC55AB81"/>
          </w:placeholder>
        </w:sdtPr>
        <w:sdtContent>
          <w:r w:rsidR="008E1659">
            <w:rPr>
              <w:i/>
              <w:iCs/>
              <w:lang w:val="fr-FR"/>
            </w:rPr>
            <w:t>Sur teams</w:t>
          </w:r>
        </w:sdtContent>
      </w:sdt>
    </w:p>
    <w:p w14:paraId="0B786371" w14:textId="77777777" w:rsidR="0063168D" w:rsidRPr="000E7491" w:rsidRDefault="000E7491" w:rsidP="0063168D">
      <w:pPr>
        <w:jc w:val="center"/>
        <w:rPr>
          <w:i/>
          <w:iCs/>
          <w:lang w:val="fr-FR"/>
        </w:rPr>
      </w:pPr>
      <w:r w:rsidRPr="000E7491">
        <w:rPr>
          <w:i/>
          <w:iCs/>
          <w:lang w:val="fr-FR"/>
        </w:rPr>
        <w:t>Par</w:t>
      </w:r>
      <w:r w:rsidR="0063168D" w:rsidRPr="000E7491">
        <w:rPr>
          <w:i/>
          <w:iCs/>
          <w:lang w:val="fr-FR"/>
        </w:rPr>
        <w:t xml:space="preserve"> Raphaël Rollinet</w:t>
      </w:r>
    </w:p>
    <w:p w14:paraId="248B8A05" w14:textId="77777777" w:rsidR="0063168D" w:rsidRDefault="0063168D" w:rsidP="0063168D">
      <w:pPr>
        <w:rPr>
          <w:lang w:val="fr-FR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fr-FR" w:eastAsia="en-US"/>
          <w14:ligatures w14:val="standardContextual"/>
        </w:rPr>
        <w:id w:val="5754070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3AA7FD" w14:textId="77777777" w:rsidR="00244460" w:rsidRDefault="00244460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30C6A33B" w14:textId="77A00901" w:rsidR="009C3201" w:rsidRDefault="0024446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624573" w:history="1">
            <w:r w:rsidR="009C3201" w:rsidRPr="00AC5FA3">
              <w:rPr>
                <w:rStyle w:val="Lienhypertexte"/>
                <w:noProof/>
                <w:lang w:val="fr-FR"/>
              </w:rPr>
              <w:t>Entretien semi-conduit de …</w:t>
            </w:r>
            <w:r w:rsidR="009C3201">
              <w:rPr>
                <w:noProof/>
                <w:webHidden/>
              </w:rPr>
              <w:tab/>
            </w:r>
            <w:r w:rsidR="009C3201">
              <w:rPr>
                <w:noProof/>
                <w:webHidden/>
              </w:rPr>
              <w:fldChar w:fldCharType="begin"/>
            </w:r>
            <w:r w:rsidR="009C3201">
              <w:rPr>
                <w:noProof/>
                <w:webHidden/>
              </w:rPr>
              <w:instrText xml:space="preserve"> PAGEREF _Toc164624573 \h </w:instrText>
            </w:r>
            <w:r w:rsidR="009C3201">
              <w:rPr>
                <w:noProof/>
                <w:webHidden/>
              </w:rPr>
            </w:r>
            <w:r w:rsidR="009C3201">
              <w:rPr>
                <w:noProof/>
                <w:webHidden/>
              </w:rPr>
              <w:fldChar w:fldCharType="separate"/>
            </w:r>
            <w:r w:rsidR="009C3201">
              <w:rPr>
                <w:noProof/>
                <w:webHidden/>
              </w:rPr>
              <w:t>1</w:t>
            </w:r>
            <w:r w:rsidR="009C3201">
              <w:rPr>
                <w:noProof/>
                <w:webHidden/>
              </w:rPr>
              <w:fldChar w:fldCharType="end"/>
            </w:r>
          </w:hyperlink>
        </w:p>
        <w:p w14:paraId="4F70CA13" w14:textId="3FF8C016" w:rsidR="009C3201" w:rsidRDefault="009C3201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CH"/>
            </w:rPr>
          </w:pPr>
          <w:hyperlink w:anchor="_Toc164624574" w:history="1">
            <w:r w:rsidRPr="00AC5FA3">
              <w:rPr>
                <w:rStyle w:val="Lienhypertexte"/>
                <w:noProof/>
                <w:lang w:val="fr-FR"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fr-CH"/>
              </w:rPr>
              <w:tab/>
            </w:r>
            <w:r w:rsidRPr="00AC5FA3">
              <w:rPr>
                <w:rStyle w:val="Lienhypertexte"/>
                <w:noProof/>
                <w:lang w:val="fr-FR"/>
              </w:rPr>
              <w:t>Question 1 : quelle expérience as-tu, dans le domaine de la migration et des archives en général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_Toc164624574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52B39" w14:textId="42110C95" w:rsidR="009C3201" w:rsidRDefault="009C3201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CH"/>
            </w:rPr>
          </w:pPr>
          <w:hyperlink w:anchor="_Toc164624575" w:history="1">
            <w:r w:rsidRPr="00AC5FA3">
              <w:rPr>
                <w:rStyle w:val="Lienhypertexte"/>
                <w:noProof/>
                <w:lang w:val="fr-FR"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fr-CH"/>
              </w:rPr>
              <w:tab/>
            </w:r>
            <w:r w:rsidRPr="00AC5FA3">
              <w:rPr>
                <w:rStyle w:val="Lienhypertexte"/>
                <w:noProof/>
                <w:lang w:val="fr-FR"/>
              </w:rPr>
              <w:t>Question 2 : As-tu des conseils sur la migration d’une base de données, des points d’attentions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_Toc164624575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7E7E6" w14:textId="120639C8" w:rsidR="009C3201" w:rsidRDefault="009C3201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CH"/>
            </w:rPr>
          </w:pPr>
          <w:hyperlink w:anchor="_Toc164624576" w:history="1">
            <w:r w:rsidRPr="00AC5FA3">
              <w:rPr>
                <w:rStyle w:val="Lienhypertexte"/>
                <w:noProof/>
                <w:lang w:val="fr-FR"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fr-CH"/>
              </w:rPr>
              <w:tab/>
            </w:r>
            <w:r w:rsidRPr="00AC5FA3">
              <w:rPr>
                <w:rStyle w:val="Lienhypertexte"/>
                <w:noProof/>
                <w:lang w:val="fr-FR"/>
              </w:rPr>
              <w:t>Question 3 : Quelles outils utilises-tu pour la migration de base de données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_Toc164624576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83341" w14:textId="511BDB75" w:rsidR="009C3201" w:rsidRDefault="009C3201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CH"/>
            </w:rPr>
          </w:pPr>
          <w:hyperlink w:anchor="_Toc164624577" w:history="1">
            <w:r w:rsidRPr="00AC5FA3">
              <w:rPr>
                <w:rStyle w:val="Lienhypertexte"/>
                <w:noProof/>
                <w:lang w:val="fr-FR"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fr-CH"/>
              </w:rPr>
              <w:tab/>
            </w:r>
            <w:r w:rsidRPr="00AC5FA3">
              <w:rPr>
                <w:rStyle w:val="Lienhypertexte"/>
                <w:noProof/>
                <w:lang w:val="fr-FR"/>
              </w:rPr>
              <w:t>Question 4 : Peux-tu décrire le fonctionnement d’un scripte de migration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_Toc164624577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31024" w14:textId="18236261" w:rsidR="009C3201" w:rsidRDefault="009C3201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CH"/>
            </w:rPr>
          </w:pPr>
          <w:hyperlink w:anchor="_Toc164624578" w:history="1">
            <w:r w:rsidRPr="00AC5FA3">
              <w:rPr>
                <w:rStyle w:val="Lienhypertexte"/>
                <w:noProof/>
                <w:lang w:val="fr-FR"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eastAsia="fr-CH"/>
              </w:rPr>
              <w:tab/>
            </w:r>
            <w:r w:rsidRPr="00AC5FA3">
              <w:rPr>
                <w:rStyle w:val="Lienhypertexte"/>
                <w:noProof/>
                <w:lang w:val="fr-FR"/>
              </w:rPr>
              <w:t>Question 5 : Comment vois-tu les évolutions du moment en matière technologique pour notre métier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_Toc164624578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F1285" w14:textId="2DF4FD8C" w:rsidR="009C3201" w:rsidRDefault="009C3201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CH"/>
            </w:rPr>
          </w:pPr>
          <w:hyperlink w:anchor="_Toc164624579" w:history="1">
            <w:r w:rsidRPr="00AC5FA3">
              <w:rPr>
                <w:rStyle w:val="Lienhypertexte"/>
                <w:noProof/>
                <w:lang w:val="fr-FR"/>
              </w:rPr>
              <w:t>6.</w:t>
            </w:r>
            <w:r>
              <w:rPr>
                <w:rFonts w:eastAsiaTheme="minorEastAsia"/>
                <w:noProof/>
                <w:sz w:val="24"/>
                <w:szCs w:val="24"/>
                <w:lang w:eastAsia="fr-CH"/>
              </w:rPr>
              <w:tab/>
            </w:r>
            <w:r w:rsidRPr="00AC5FA3">
              <w:rPr>
                <w:rStyle w:val="Lienhypertexte"/>
                <w:noProof/>
                <w:lang w:val="fr-FR"/>
              </w:rPr>
              <w:t>Question 6 : Qu’apportera la norme RiC dans la diffusion et la valorisation des archives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_Toc164624579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618D5" w14:textId="44988047" w:rsidR="009C3201" w:rsidRDefault="009C3201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CH"/>
            </w:rPr>
          </w:pPr>
          <w:hyperlink w:anchor="_Toc164624580" w:history="1">
            <w:r w:rsidRPr="00AC5FA3">
              <w:rPr>
                <w:rStyle w:val="Lienhypertexte"/>
                <w:noProof/>
                <w:lang w:val="fr-FR"/>
              </w:rPr>
              <w:t>7.</w:t>
            </w:r>
            <w:r>
              <w:rPr>
                <w:rFonts w:eastAsiaTheme="minorEastAsia"/>
                <w:noProof/>
                <w:sz w:val="24"/>
                <w:szCs w:val="24"/>
                <w:lang w:eastAsia="fr-CH"/>
              </w:rPr>
              <w:tab/>
            </w:r>
            <w:r w:rsidRPr="00AC5FA3">
              <w:rPr>
                <w:rStyle w:val="Lienhypertexte"/>
                <w:noProof/>
                <w:lang w:val="fr-FR"/>
              </w:rPr>
              <w:t>Question 7 : Que faut-il prévoir pour effectuer une future migration vers un système avec un modèle de donnée RiC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_Toc164624580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39D23" w14:textId="77719464" w:rsidR="009C3201" w:rsidRDefault="009C3201">
          <w:pPr>
            <w:pStyle w:val="TM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CH"/>
            </w:rPr>
          </w:pPr>
          <w:hyperlink w:anchor="_Toc164624581" w:history="1">
            <w:r w:rsidRPr="00AC5FA3">
              <w:rPr>
                <w:rStyle w:val="Lienhypertexte"/>
                <w:noProof/>
                <w:lang w:val="fr-FR"/>
              </w:rPr>
              <w:t>8.</w:t>
            </w:r>
            <w:r>
              <w:rPr>
                <w:rFonts w:eastAsiaTheme="minorEastAsia"/>
                <w:noProof/>
                <w:sz w:val="24"/>
                <w:szCs w:val="24"/>
                <w:lang w:eastAsia="fr-CH"/>
              </w:rPr>
              <w:tab/>
            </w:r>
            <w:r w:rsidRPr="00AC5FA3">
              <w:rPr>
                <w:rStyle w:val="Lienhypertexte"/>
                <w:noProof/>
                <w:lang w:val="fr-FR"/>
              </w:rPr>
              <w:t>Question 8 : Sur le plan des bases de données, par rapport au base relationnelle qu’est que tu attends des bases nosql (orienté graphe)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_Toc164624581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03590" w14:textId="609E191E" w:rsidR="009C3201" w:rsidRDefault="009C320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CH"/>
            </w:rPr>
          </w:pPr>
          <w:hyperlink w:anchor="_Toc164624582" w:history="1">
            <w:r w:rsidRPr="00AC5FA3">
              <w:rPr>
                <w:rStyle w:val="Lienhypertexte"/>
                <w:noProof/>
                <w:lang w:val="fr-FR"/>
              </w:rPr>
              <w:t>Commentaire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_Toc164624582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752D5" w14:textId="56B393BA" w:rsidR="00244460" w:rsidRDefault="00244460">
          <w:r>
            <w:rPr>
              <w:b/>
              <w:bCs/>
              <w:lang w:val="fr-FR"/>
            </w:rPr>
            <w:fldChar w:fldCharType="end"/>
          </w:r>
        </w:p>
      </w:sdtContent>
    </w:sdt>
    <w:p w14:paraId="37C1AC5E" w14:textId="77777777" w:rsidR="00215400" w:rsidRDefault="00215400">
      <w:pPr>
        <w:rPr>
          <w:lang w:val="fr-FR"/>
        </w:rPr>
      </w:pPr>
      <w:r>
        <w:rPr>
          <w:lang w:val="fr-FR"/>
        </w:rPr>
        <w:br w:type="page"/>
      </w:r>
    </w:p>
    <w:p w14:paraId="1BFE56B6" w14:textId="77777777" w:rsidR="00244460" w:rsidRDefault="00244460" w:rsidP="0063168D">
      <w:pPr>
        <w:rPr>
          <w:lang w:val="fr-FR"/>
        </w:rPr>
      </w:pPr>
    </w:p>
    <w:p w14:paraId="07513F50" w14:textId="77777777" w:rsidR="00244460" w:rsidRDefault="00244460" w:rsidP="0063168D">
      <w:pPr>
        <w:rPr>
          <w:lang w:val="fr-FR"/>
        </w:rPr>
      </w:pPr>
    </w:p>
    <w:p w14:paraId="52F6A692" w14:textId="1677945F" w:rsidR="0063168D" w:rsidRDefault="0063168D" w:rsidP="0063168D">
      <w:pPr>
        <w:pStyle w:val="Titre2"/>
        <w:numPr>
          <w:ilvl w:val="0"/>
          <w:numId w:val="1"/>
        </w:numPr>
        <w:rPr>
          <w:lang w:val="fr-FR"/>
        </w:rPr>
      </w:pPr>
      <w:bookmarkStart w:id="1" w:name="_Toc164624574"/>
      <w:r>
        <w:rPr>
          <w:lang w:val="fr-FR"/>
        </w:rPr>
        <w:t>Question 1</w:t>
      </w:r>
      <w:r w:rsidR="003C17FD">
        <w:rPr>
          <w:lang w:val="fr-FR"/>
        </w:rPr>
        <w:t> : quelle expérience as-tu, dans le domaine de la migration et des archives en général ?</w:t>
      </w:r>
      <w:bookmarkEnd w:id="1"/>
    </w:p>
    <w:p w14:paraId="5B6105F4" w14:textId="77777777" w:rsidR="0063168D" w:rsidRDefault="0063168D" w:rsidP="0063168D">
      <w:pPr>
        <w:rPr>
          <w:lang w:val="fr-FR"/>
        </w:rPr>
      </w:pPr>
    </w:p>
    <w:sdt>
      <w:sdtPr>
        <w:rPr>
          <w:lang w:val="fr-FR"/>
        </w:rPr>
        <w:id w:val="-508300993"/>
        <w:placeholder>
          <w:docPart w:val="B63E4BA3347D448C8B3CD6EBEC55AB81"/>
        </w:placeholder>
      </w:sdtPr>
      <w:sdtContent>
        <w:sdt>
          <w:sdtPr>
            <w:rPr>
              <w:lang w:val="fr-FR"/>
            </w:rPr>
            <w:id w:val="-2146804628"/>
            <w:placeholder>
              <w:docPart w:val="B63E4BA3347D448C8B3CD6EBEC55AB81"/>
            </w:placeholder>
            <w:showingPlcHdr/>
            <w:text/>
          </w:sdtPr>
          <w:sdtContent>
            <w:p w14:paraId="342E5674" w14:textId="77777777" w:rsidR="0063168D" w:rsidRDefault="0063168D" w:rsidP="0063168D">
              <w:pPr>
                <w:rPr>
                  <w:lang w:val="fr-FR"/>
                </w:rPr>
              </w:pPr>
              <w:r w:rsidRPr="002D5C10">
                <w:rPr>
                  <w:rStyle w:val="Textedelespacerserv"/>
                </w:rPr>
                <w:t>Cliquez ou appuyez ici pour entrer du texte.</w:t>
              </w:r>
            </w:p>
          </w:sdtContent>
        </w:sdt>
      </w:sdtContent>
    </w:sdt>
    <w:p w14:paraId="70B780CC" w14:textId="77777777" w:rsidR="0063168D" w:rsidRDefault="0063168D" w:rsidP="0063168D">
      <w:pPr>
        <w:rPr>
          <w:lang w:val="fr-FR"/>
        </w:rPr>
      </w:pPr>
    </w:p>
    <w:p w14:paraId="4AD4F816" w14:textId="28143848" w:rsidR="0063168D" w:rsidRDefault="0063168D" w:rsidP="0063168D">
      <w:pPr>
        <w:pStyle w:val="Titre2"/>
        <w:numPr>
          <w:ilvl w:val="0"/>
          <w:numId w:val="1"/>
        </w:numPr>
        <w:rPr>
          <w:lang w:val="fr-FR"/>
        </w:rPr>
      </w:pPr>
      <w:bookmarkStart w:id="2" w:name="_Toc164624575"/>
      <w:r>
        <w:rPr>
          <w:lang w:val="fr-FR"/>
        </w:rPr>
        <w:t>Question 2</w:t>
      </w:r>
      <w:r w:rsidR="003C17FD">
        <w:rPr>
          <w:lang w:val="fr-FR"/>
        </w:rPr>
        <w:t> : As-tu des conseils sur la migration d’une base de données, des points d’attentions ?</w:t>
      </w:r>
      <w:bookmarkEnd w:id="2"/>
    </w:p>
    <w:p w14:paraId="673E4612" w14:textId="77777777" w:rsidR="0063168D" w:rsidRDefault="0063168D" w:rsidP="0063168D">
      <w:pPr>
        <w:rPr>
          <w:lang w:val="fr-FR"/>
        </w:rPr>
      </w:pPr>
    </w:p>
    <w:sdt>
      <w:sdtPr>
        <w:rPr>
          <w:lang w:val="fr-FR"/>
        </w:rPr>
        <w:id w:val="-1447457050"/>
        <w:placeholder>
          <w:docPart w:val="B63E4BA3347D448C8B3CD6EBEC55AB81"/>
        </w:placeholder>
        <w:showingPlcHdr/>
      </w:sdtPr>
      <w:sdtContent>
        <w:p w14:paraId="5B1317D3" w14:textId="77777777" w:rsidR="0063168D" w:rsidRDefault="0063168D" w:rsidP="0063168D">
          <w:pPr>
            <w:rPr>
              <w:lang w:val="fr-FR"/>
            </w:rPr>
          </w:pPr>
          <w:r w:rsidRPr="002D5C10">
            <w:rPr>
              <w:rStyle w:val="Textedelespacerserv"/>
            </w:rPr>
            <w:t>Cliquez ou appuyez ici pour entrer du texte.</w:t>
          </w:r>
        </w:p>
      </w:sdtContent>
    </w:sdt>
    <w:p w14:paraId="0685DA17" w14:textId="77777777" w:rsidR="0063168D" w:rsidRDefault="0063168D" w:rsidP="0063168D">
      <w:pPr>
        <w:rPr>
          <w:lang w:val="fr-FR"/>
        </w:rPr>
      </w:pPr>
    </w:p>
    <w:p w14:paraId="580C4F10" w14:textId="4C46F19E" w:rsidR="0063168D" w:rsidRDefault="0063168D" w:rsidP="0063168D">
      <w:pPr>
        <w:pStyle w:val="Titre2"/>
        <w:numPr>
          <w:ilvl w:val="0"/>
          <w:numId w:val="1"/>
        </w:numPr>
        <w:rPr>
          <w:lang w:val="fr-FR"/>
        </w:rPr>
      </w:pPr>
      <w:bookmarkStart w:id="3" w:name="_Toc164624576"/>
      <w:r>
        <w:rPr>
          <w:lang w:val="fr-FR"/>
        </w:rPr>
        <w:t>Question 3</w:t>
      </w:r>
      <w:r w:rsidR="003C17FD">
        <w:rPr>
          <w:lang w:val="fr-FR"/>
        </w:rPr>
        <w:t xml:space="preserve"> : </w:t>
      </w:r>
      <w:r w:rsidR="006C7B54">
        <w:rPr>
          <w:lang w:val="fr-FR"/>
        </w:rPr>
        <w:t xml:space="preserve">Quelles outils </w:t>
      </w:r>
      <w:r w:rsidR="00E47745">
        <w:rPr>
          <w:lang w:val="fr-FR"/>
        </w:rPr>
        <w:t>utilises-tu</w:t>
      </w:r>
      <w:r w:rsidR="006C7B54">
        <w:rPr>
          <w:lang w:val="fr-FR"/>
        </w:rPr>
        <w:t xml:space="preserve"> pour la migration de base de données ?</w:t>
      </w:r>
      <w:bookmarkEnd w:id="3"/>
    </w:p>
    <w:p w14:paraId="6B42072E" w14:textId="77777777" w:rsidR="0063168D" w:rsidRDefault="0063168D" w:rsidP="0063168D">
      <w:pPr>
        <w:rPr>
          <w:lang w:val="fr-FR"/>
        </w:rPr>
      </w:pPr>
    </w:p>
    <w:sdt>
      <w:sdtPr>
        <w:rPr>
          <w:lang w:val="fr-FR"/>
        </w:rPr>
        <w:id w:val="-1907290157"/>
        <w:placeholder>
          <w:docPart w:val="B63E4BA3347D448C8B3CD6EBEC55AB81"/>
        </w:placeholder>
        <w:showingPlcHdr/>
      </w:sdtPr>
      <w:sdtContent>
        <w:p w14:paraId="5F1A5EE7" w14:textId="77777777" w:rsidR="0063168D" w:rsidRDefault="0063168D" w:rsidP="0063168D">
          <w:pPr>
            <w:rPr>
              <w:lang w:val="fr-FR"/>
            </w:rPr>
          </w:pPr>
          <w:r w:rsidRPr="002D5C10">
            <w:rPr>
              <w:rStyle w:val="Textedelespacerserv"/>
            </w:rPr>
            <w:t>Cliquez ou appuyez ici pour entrer du texte.</w:t>
          </w:r>
        </w:p>
      </w:sdtContent>
    </w:sdt>
    <w:p w14:paraId="11B7B30A" w14:textId="77777777" w:rsidR="0063168D" w:rsidRDefault="0063168D" w:rsidP="0063168D">
      <w:pPr>
        <w:rPr>
          <w:lang w:val="fr-FR"/>
        </w:rPr>
      </w:pPr>
    </w:p>
    <w:p w14:paraId="4F5C486B" w14:textId="6017C495" w:rsidR="0063168D" w:rsidRDefault="0063168D" w:rsidP="0063168D">
      <w:pPr>
        <w:pStyle w:val="Titre2"/>
        <w:numPr>
          <w:ilvl w:val="0"/>
          <w:numId w:val="1"/>
        </w:numPr>
        <w:rPr>
          <w:lang w:val="fr-FR"/>
        </w:rPr>
      </w:pPr>
      <w:bookmarkStart w:id="4" w:name="_Toc164624577"/>
      <w:r>
        <w:rPr>
          <w:lang w:val="fr-FR"/>
        </w:rPr>
        <w:t>Question 4</w:t>
      </w:r>
      <w:r w:rsidR="006C7B54">
        <w:rPr>
          <w:lang w:val="fr-FR"/>
        </w:rPr>
        <w:t> : Peux-tu décrire le fonctionnement d’un scripte de migration ?</w:t>
      </w:r>
      <w:bookmarkEnd w:id="4"/>
    </w:p>
    <w:p w14:paraId="22531D25" w14:textId="77777777" w:rsidR="0063168D" w:rsidRDefault="0063168D" w:rsidP="0063168D">
      <w:pPr>
        <w:rPr>
          <w:lang w:val="fr-FR"/>
        </w:rPr>
      </w:pPr>
    </w:p>
    <w:sdt>
      <w:sdtPr>
        <w:rPr>
          <w:lang w:val="fr-FR"/>
        </w:rPr>
        <w:id w:val="412050207"/>
        <w:placeholder>
          <w:docPart w:val="B63E4BA3347D448C8B3CD6EBEC55AB81"/>
        </w:placeholder>
        <w:showingPlcHdr/>
      </w:sdtPr>
      <w:sdtContent>
        <w:p w14:paraId="6991D9F9" w14:textId="77777777" w:rsidR="0063168D" w:rsidRDefault="0063168D" w:rsidP="0063168D">
          <w:pPr>
            <w:rPr>
              <w:lang w:val="fr-FR"/>
            </w:rPr>
          </w:pPr>
          <w:r w:rsidRPr="002D5C10">
            <w:rPr>
              <w:rStyle w:val="Textedelespacerserv"/>
            </w:rPr>
            <w:t>Cliquez ou appuyez ici pour entrer du texte.</w:t>
          </w:r>
        </w:p>
      </w:sdtContent>
    </w:sdt>
    <w:p w14:paraId="1B6414E1" w14:textId="77777777" w:rsidR="0063168D" w:rsidRDefault="0063168D" w:rsidP="0063168D">
      <w:pPr>
        <w:rPr>
          <w:lang w:val="fr-FR"/>
        </w:rPr>
      </w:pPr>
    </w:p>
    <w:p w14:paraId="6981B308" w14:textId="6E4B677D" w:rsidR="0063168D" w:rsidRDefault="0063168D" w:rsidP="0063168D">
      <w:pPr>
        <w:pStyle w:val="Titre2"/>
        <w:numPr>
          <w:ilvl w:val="0"/>
          <w:numId w:val="1"/>
        </w:numPr>
        <w:rPr>
          <w:lang w:val="fr-FR"/>
        </w:rPr>
      </w:pPr>
      <w:bookmarkStart w:id="5" w:name="_Toc164624578"/>
      <w:r>
        <w:rPr>
          <w:lang w:val="fr-FR"/>
        </w:rPr>
        <w:t>Question 5</w:t>
      </w:r>
      <w:r w:rsidR="006C7B54">
        <w:rPr>
          <w:lang w:val="fr-FR"/>
        </w:rPr>
        <w:t xml:space="preserve"> : </w:t>
      </w:r>
      <w:r w:rsidR="006C7B54">
        <w:rPr>
          <w:lang w:val="fr-FR"/>
        </w:rPr>
        <w:t>Comment vois-tu les évolutions du moment en matière technologique pour notre métier ?</w:t>
      </w:r>
      <w:bookmarkEnd w:id="5"/>
    </w:p>
    <w:p w14:paraId="2FBE3C0F" w14:textId="77777777" w:rsidR="0063168D" w:rsidRDefault="0063168D" w:rsidP="0063168D">
      <w:pPr>
        <w:rPr>
          <w:lang w:val="fr-FR"/>
        </w:rPr>
      </w:pPr>
    </w:p>
    <w:p w14:paraId="41A9944B" w14:textId="77777777" w:rsidR="00E47745" w:rsidRDefault="00000000" w:rsidP="00E47745">
      <w:pPr>
        <w:rPr>
          <w:lang w:val="fr-FR"/>
        </w:rPr>
      </w:pPr>
      <w:sdt>
        <w:sdtPr>
          <w:rPr>
            <w:lang w:val="fr-FR"/>
          </w:rPr>
          <w:id w:val="1421057866"/>
          <w:placeholder>
            <w:docPart w:val="B63E4BA3347D448C8B3CD6EBEC55AB81"/>
          </w:placeholder>
          <w:showingPlcHdr/>
        </w:sdtPr>
        <w:sdtContent>
          <w:r w:rsidR="0063168D" w:rsidRPr="002D5C10">
            <w:rPr>
              <w:rStyle w:val="Textedelespacerserv"/>
            </w:rPr>
            <w:t>Cliquez ou appuyez ici pour entrer du texte.</w:t>
          </w:r>
        </w:sdtContent>
      </w:sdt>
    </w:p>
    <w:p w14:paraId="3081DA38" w14:textId="77777777" w:rsidR="00201951" w:rsidRDefault="00201951" w:rsidP="00E47745">
      <w:pPr>
        <w:rPr>
          <w:lang w:val="fr-FR"/>
        </w:rPr>
      </w:pPr>
    </w:p>
    <w:p w14:paraId="31981BC0" w14:textId="77AAB413" w:rsidR="00201951" w:rsidRDefault="00201951" w:rsidP="00201951">
      <w:pPr>
        <w:pStyle w:val="Titre2"/>
        <w:numPr>
          <w:ilvl w:val="0"/>
          <w:numId w:val="1"/>
        </w:numPr>
        <w:rPr>
          <w:lang w:val="fr-FR"/>
        </w:rPr>
      </w:pPr>
      <w:bookmarkStart w:id="6" w:name="_Toc164624579"/>
      <w:r>
        <w:rPr>
          <w:lang w:val="fr-FR"/>
        </w:rPr>
        <w:t xml:space="preserve">Question 6 : Qu’apportera la norme </w:t>
      </w:r>
      <w:proofErr w:type="spellStart"/>
      <w:r>
        <w:rPr>
          <w:lang w:val="fr-FR"/>
        </w:rPr>
        <w:t>RiC</w:t>
      </w:r>
      <w:proofErr w:type="spellEnd"/>
      <w:r>
        <w:rPr>
          <w:lang w:val="fr-FR"/>
        </w:rPr>
        <w:t xml:space="preserve"> dans la diffusion et la valorisation des archives ?</w:t>
      </w:r>
      <w:bookmarkEnd w:id="6"/>
    </w:p>
    <w:p w14:paraId="654466A6" w14:textId="3E6C9F29" w:rsidR="00201951" w:rsidRPr="00201951" w:rsidRDefault="00201951" w:rsidP="00201951">
      <w:pPr>
        <w:rPr>
          <w:lang w:val="fr-FR"/>
        </w:rPr>
      </w:pPr>
      <w:sdt>
        <w:sdtPr>
          <w:rPr>
            <w:lang w:val="fr-FR"/>
          </w:rPr>
          <w:id w:val="-1316716199"/>
          <w:placeholder>
            <w:docPart w:val="AC7D03A1756C4D909EC6E2612A01CB7B"/>
          </w:placeholder>
          <w:showingPlcHdr/>
        </w:sdtPr>
        <w:sdtContent>
          <w:r w:rsidRPr="002D5C10">
            <w:rPr>
              <w:rStyle w:val="Textedelespacerserv"/>
            </w:rPr>
            <w:t>Cliquez ou appuyez ici pour entrer du texte.</w:t>
          </w:r>
        </w:sdtContent>
      </w:sdt>
    </w:p>
    <w:p w14:paraId="21343C94" w14:textId="45559BCC" w:rsidR="00E47745" w:rsidRDefault="00E47745" w:rsidP="00201951">
      <w:pPr>
        <w:pStyle w:val="Titre2"/>
        <w:numPr>
          <w:ilvl w:val="0"/>
          <w:numId w:val="1"/>
        </w:numPr>
        <w:rPr>
          <w:lang w:val="fr-FR"/>
        </w:rPr>
      </w:pPr>
      <w:bookmarkStart w:id="7" w:name="_Toc164624580"/>
      <w:r>
        <w:rPr>
          <w:lang w:val="fr-FR"/>
        </w:rPr>
        <w:t xml:space="preserve">Question </w:t>
      </w:r>
      <w:r w:rsidR="00201951">
        <w:rPr>
          <w:lang w:val="fr-FR"/>
        </w:rPr>
        <w:t>7</w:t>
      </w:r>
      <w:r>
        <w:rPr>
          <w:lang w:val="fr-FR"/>
        </w:rPr>
        <w:t xml:space="preserve"> : </w:t>
      </w:r>
      <w:r>
        <w:rPr>
          <w:lang w:val="fr-FR"/>
        </w:rPr>
        <w:t xml:space="preserve">Que </w:t>
      </w:r>
      <w:r w:rsidR="00201951">
        <w:rPr>
          <w:lang w:val="fr-FR"/>
        </w:rPr>
        <w:t>faut-il</w:t>
      </w:r>
      <w:r>
        <w:rPr>
          <w:lang w:val="fr-FR"/>
        </w:rPr>
        <w:t xml:space="preserve"> prévoir pour effectuer une future migration vers un système avec un modèle de donnée </w:t>
      </w:r>
      <w:proofErr w:type="spellStart"/>
      <w:r>
        <w:rPr>
          <w:lang w:val="fr-FR"/>
        </w:rPr>
        <w:t>RiC</w:t>
      </w:r>
      <w:proofErr w:type="spellEnd"/>
      <w:r>
        <w:rPr>
          <w:lang w:val="fr-FR"/>
        </w:rPr>
        <w:t> ?</w:t>
      </w:r>
      <w:bookmarkEnd w:id="7"/>
    </w:p>
    <w:p w14:paraId="66FBFA36" w14:textId="77777777" w:rsidR="00201951" w:rsidRPr="00201951" w:rsidRDefault="00201951" w:rsidP="00201951">
      <w:pPr>
        <w:rPr>
          <w:lang w:val="fr-FR"/>
        </w:rPr>
      </w:pPr>
    </w:p>
    <w:p w14:paraId="31B8CDE5" w14:textId="4013CC3A" w:rsidR="00201951" w:rsidRDefault="00201951" w:rsidP="00201951">
      <w:pPr>
        <w:rPr>
          <w:lang w:val="fr-FR"/>
        </w:rPr>
      </w:pPr>
      <w:sdt>
        <w:sdtPr>
          <w:rPr>
            <w:lang w:val="fr-FR"/>
          </w:rPr>
          <w:id w:val="1003249873"/>
          <w:placeholder>
            <w:docPart w:val="FE80BD6CD8E745819A3E42D50E6242E3"/>
          </w:placeholder>
          <w:showingPlcHdr/>
        </w:sdtPr>
        <w:sdtContent>
          <w:r w:rsidRPr="002D5C10">
            <w:rPr>
              <w:rStyle w:val="Textedelespacerserv"/>
            </w:rPr>
            <w:t>Cliquez ou appuyez ici pour entrer du texte.</w:t>
          </w:r>
        </w:sdtContent>
      </w:sdt>
    </w:p>
    <w:p w14:paraId="7984132B" w14:textId="77777777" w:rsidR="00201951" w:rsidRPr="00201951" w:rsidRDefault="00201951" w:rsidP="00201951">
      <w:pPr>
        <w:rPr>
          <w:lang w:val="fr-FR"/>
        </w:rPr>
      </w:pPr>
    </w:p>
    <w:p w14:paraId="21FAA537" w14:textId="6C23E3BE" w:rsidR="00A33EB1" w:rsidRPr="00E47745" w:rsidRDefault="00A33EB1" w:rsidP="00E47745">
      <w:pPr>
        <w:pStyle w:val="Titre2"/>
        <w:numPr>
          <w:ilvl w:val="0"/>
          <w:numId w:val="1"/>
        </w:numPr>
        <w:rPr>
          <w:lang w:val="fr-FR"/>
        </w:rPr>
      </w:pPr>
      <w:bookmarkStart w:id="8" w:name="_Toc164624581"/>
      <w:r w:rsidRPr="00E47745">
        <w:rPr>
          <w:lang w:val="fr-FR"/>
        </w:rPr>
        <w:t xml:space="preserve">Question </w:t>
      </w:r>
      <w:r w:rsidR="00201951">
        <w:rPr>
          <w:lang w:val="fr-FR"/>
        </w:rPr>
        <w:t>8</w:t>
      </w:r>
      <w:r w:rsidRPr="00E47745">
        <w:rPr>
          <w:lang w:val="fr-FR"/>
        </w:rPr>
        <w:t xml:space="preserve"> : </w:t>
      </w:r>
      <w:r w:rsidRPr="00E47745">
        <w:rPr>
          <w:lang w:val="fr-FR"/>
        </w:rPr>
        <w:t>Sur le plan des bases de données,</w:t>
      </w:r>
      <w:r w:rsidR="005F4CD6" w:rsidRPr="00E47745">
        <w:rPr>
          <w:lang w:val="fr-FR"/>
        </w:rPr>
        <w:t xml:space="preserve"> </w:t>
      </w:r>
      <w:r w:rsidR="00346ABA" w:rsidRPr="00E47745">
        <w:rPr>
          <w:lang w:val="fr-FR"/>
        </w:rPr>
        <w:t>par rapport au base relationnel</w:t>
      </w:r>
      <w:r w:rsidR="00FF150F">
        <w:rPr>
          <w:lang w:val="fr-FR"/>
        </w:rPr>
        <w:t>le</w:t>
      </w:r>
      <w:r w:rsidR="00346ABA" w:rsidRPr="00E47745">
        <w:rPr>
          <w:lang w:val="fr-FR"/>
        </w:rPr>
        <w:t xml:space="preserve"> </w:t>
      </w:r>
      <w:r w:rsidR="005F4CD6" w:rsidRPr="00E47745">
        <w:rPr>
          <w:lang w:val="fr-FR"/>
        </w:rPr>
        <w:t>qu’est que tu attends des base</w:t>
      </w:r>
      <w:r w:rsidR="00346ABA" w:rsidRPr="00E47745">
        <w:rPr>
          <w:lang w:val="fr-FR"/>
        </w:rPr>
        <w:t>s</w:t>
      </w:r>
      <w:r w:rsidR="005F4CD6" w:rsidRPr="00E47745">
        <w:rPr>
          <w:lang w:val="fr-FR"/>
        </w:rPr>
        <w:t xml:space="preserve"> </w:t>
      </w:r>
      <w:proofErr w:type="spellStart"/>
      <w:r w:rsidR="005F4CD6" w:rsidRPr="00E47745">
        <w:rPr>
          <w:lang w:val="fr-FR"/>
        </w:rPr>
        <w:t>nosql</w:t>
      </w:r>
      <w:proofErr w:type="spellEnd"/>
      <w:r w:rsidR="005F4CD6" w:rsidRPr="00E47745">
        <w:rPr>
          <w:lang w:val="fr-FR"/>
        </w:rPr>
        <w:t xml:space="preserve"> (orienté graphe)</w:t>
      </w:r>
      <w:r w:rsidR="001971F7" w:rsidRPr="00E47745">
        <w:rPr>
          <w:lang w:val="fr-FR"/>
        </w:rPr>
        <w:t> ?</w:t>
      </w:r>
      <w:bookmarkEnd w:id="8"/>
    </w:p>
    <w:p w14:paraId="6A10CFA4" w14:textId="77777777" w:rsidR="00A33EB1" w:rsidRDefault="00A33EB1" w:rsidP="0063168D">
      <w:pPr>
        <w:rPr>
          <w:lang w:val="fr-FR"/>
        </w:rPr>
      </w:pPr>
    </w:p>
    <w:p w14:paraId="1B2F1177" w14:textId="00770630" w:rsidR="00E47745" w:rsidRDefault="00E47745">
      <w:pPr>
        <w:rPr>
          <w:lang w:val="fr-FR"/>
        </w:rPr>
      </w:pPr>
      <w:sdt>
        <w:sdtPr>
          <w:rPr>
            <w:lang w:val="fr-FR"/>
          </w:rPr>
          <w:id w:val="793489713"/>
          <w:placeholder>
            <w:docPart w:val="AEC78B517DA345C789ABA157FB61F5C9"/>
          </w:placeholder>
          <w:showingPlcHdr/>
        </w:sdtPr>
        <w:sdtContent>
          <w:r w:rsidRPr="002D5C10">
            <w:rPr>
              <w:rStyle w:val="Textedelespacerserv"/>
            </w:rPr>
            <w:t>Cliquez ou appuyez ici pour entrer du texte.</w:t>
          </w:r>
        </w:sdtContent>
      </w:sdt>
    </w:p>
    <w:p w14:paraId="4757AB3D" w14:textId="77777777" w:rsidR="00E47745" w:rsidRDefault="00E47745">
      <w:pPr>
        <w:rPr>
          <w:lang w:val="fr-FR"/>
        </w:rPr>
      </w:pPr>
    </w:p>
    <w:p w14:paraId="6D1E636B" w14:textId="77BDCC68" w:rsidR="00215400" w:rsidRDefault="00215400">
      <w:pPr>
        <w:rPr>
          <w:lang w:val="fr-FR"/>
        </w:rPr>
      </w:pPr>
      <w:r>
        <w:rPr>
          <w:lang w:val="fr-FR"/>
        </w:rPr>
        <w:br w:type="page"/>
      </w:r>
    </w:p>
    <w:p w14:paraId="41D8E327" w14:textId="77777777" w:rsidR="0063168D" w:rsidRDefault="0063168D" w:rsidP="0063168D">
      <w:pPr>
        <w:rPr>
          <w:lang w:val="fr-FR"/>
        </w:rPr>
      </w:pPr>
    </w:p>
    <w:p w14:paraId="388F1C92" w14:textId="77777777" w:rsidR="0063168D" w:rsidRDefault="0063168D" w:rsidP="0063168D">
      <w:pPr>
        <w:pStyle w:val="Titre2"/>
        <w:rPr>
          <w:lang w:val="fr-FR"/>
        </w:rPr>
      </w:pPr>
      <w:bookmarkStart w:id="9" w:name="_Toc164624582"/>
      <w:r>
        <w:rPr>
          <w:lang w:val="fr-FR"/>
        </w:rPr>
        <w:t>Commentaire</w:t>
      </w:r>
      <w:bookmarkEnd w:id="9"/>
      <w:r>
        <w:rPr>
          <w:lang w:val="fr-FR"/>
        </w:rPr>
        <w:t xml:space="preserve"> </w:t>
      </w:r>
    </w:p>
    <w:sdt>
      <w:sdtPr>
        <w:rPr>
          <w:lang w:val="fr-FR"/>
        </w:rPr>
        <w:id w:val="810056873"/>
        <w:placeholder>
          <w:docPart w:val="B63E4BA3347D448C8B3CD6EBEC55AB81"/>
        </w:placeholder>
        <w:showingPlcHdr/>
      </w:sdtPr>
      <w:sdtContent>
        <w:p w14:paraId="6547D8DD" w14:textId="77777777" w:rsidR="0063168D" w:rsidRPr="0063168D" w:rsidRDefault="0063168D" w:rsidP="0063168D">
          <w:pPr>
            <w:rPr>
              <w:lang w:val="fr-FR"/>
            </w:rPr>
          </w:pPr>
          <w:r w:rsidRPr="002D5C10">
            <w:rPr>
              <w:rStyle w:val="Textedelespacerserv"/>
            </w:rPr>
            <w:t>Cliquez ou appuyez ici pour entrer du texte.</w:t>
          </w:r>
        </w:p>
      </w:sdtContent>
    </w:sdt>
    <w:sectPr w:rsidR="0063168D" w:rsidRPr="0063168D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4CF68" w14:textId="77777777" w:rsidR="00510513" w:rsidRDefault="00510513" w:rsidP="0063168D">
      <w:pPr>
        <w:spacing w:after="0" w:line="240" w:lineRule="auto"/>
      </w:pPr>
      <w:r>
        <w:separator/>
      </w:r>
    </w:p>
  </w:endnote>
  <w:endnote w:type="continuationSeparator" w:id="0">
    <w:p w14:paraId="3D295F40" w14:textId="77777777" w:rsidR="00510513" w:rsidRDefault="00510513" w:rsidP="00631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34986" w14:textId="77777777" w:rsidR="00BC6756" w:rsidRDefault="00BC6756">
    <w:pPr>
      <w:pStyle w:val="Pieddepage"/>
      <w:jc w:val="center"/>
      <w:rPr>
        <w:caps/>
        <w:color w:val="156082" w:themeColor="accent1"/>
      </w:rPr>
    </w:pPr>
    <w:r>
      <w:rPr>
        <w:caps/>
        <w:color w:val="156082" w:themeColor="accent1"/>
      </w:rPr>
      <w:tab/>
    </w:r>
    <w:r>
      <w:rPr>
        <w:caps/>
        <w:color w:val="156082" w:themeColor="accent1"/>
      </w:rPr>
      <w:tab/>
    </w:r>
    <w:r w:rsidRPr="00BC6756">
      <w:rPr>
        <w:caps/>
      </w:rPr>
      <w:fldChar w:fldCharType="begin"/>
    </w:r>
    <w:r w:rsidRPr="00BC6756">
      <w:rPr>
        <w:caps/>
      </w:rPr>
      <w:instrText>PAGE   \* MERGEFORMAT</w:instrText>
    </w:r>
    <w:r w:rsidRPr="00BC6756">
      <w:rPr>
        <w:caps/>
      </w:rPr>
      <w:fldChar w:fldCharType="separate"/>
    </w:r>
    <w:r w:rsidRPr="00BC6756">
      <w:rPr>
        <w:caps/>
        <w:lang w:val="fr-FR"/>
      </w:rPr>
      <w:t>2</w:t>
    </w:r>
    <w:r w:rsidRPr="00BC6756">
      <w:rPr>
        <w:caps/>
      </w:rPr>
      <w:fldChar w:fldCharType="end"/>
    </w:r>
  </w:p>
  <w:p w14:paraId="4E488653" w14:textId="77777777" w:rsidR="00BC6756" w:rsidRPr="00BC6756" w:rsidRDefault="00BC6756">
    <w:pPr>
      <w:pStyle w:val="Pieddepage"/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180CF" w14:textId="77777777" w:rsidR="00510513" w:rsidRDefault="00510513" w:rsidP="0063168D">
      <w:pPr>
        <w:spacing w:after="0" w:line="240" w:lineRule="auto"/>
      </w:pPr>
      <w:r>
        <w:separator/>
      </w:r>
    </w:p>
  </w:footnote>
  <w:footnote w:type="continuationSeparator" w:id="0">
    <w:p w14:paraId="578DFBCA" w14:textId="77777777" w:rsidR="00510513" w:rsidRDefault="00510513" w:rsidP="006316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E8BF9" w14:textId="77777777" w:rsidR="0063168D" w:rsidRPr="00975B1F" w:rsidRDefault="0063168D">
    <w:pPr>
      <w:pStyle w:val="En-tte"/>
      <w:rPr>
        <w:i/>
        <w:iCs/>
        <w:lang w:val="fr-FR"/>
      </w:rPr>
    </w:pPr>
    <w:r>
      <w:rPr>
        <w:noProof/>
        <w:lang w:eastAsia="fr-CH"/>
      </w:rPr>
      <w:drawing>
        <wp:anchor distT="0" distB="0" distL="114300" distR="114300" simplePos="0" relativeHeight="251659264" behindDoc="0" locked="0" layoutInCell="1" allowOverlap="1" wp14:anchorId="02D5DBE1" wp14:editId="6160EB4D">
          <wp:simplePos x="0" y="0"/>
          <wp:positionH relativeFrom="column">
            <wp:posOffset>-271145</wp:posOffset>
          </wp:positionH>
          <wp:positionV relativeFrom="paragraph">
            <wp:posOffset>-240030</wp:posOffset>
          </wp:positionV>
          <wp:extent cx="1416050" cy="558800"/>
          <wp:effectExtent l="0" t="0" r="0" b="0"/>
          <wp:wrapSquare wrapText="bothSides"/>
          <wp:docPr id="3" name="Imag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E7491">
      <w:rPr>
        <w:lang w:val="fr-FR"/>
      </w:rPr>
      <w:tab/>
    </w:r>
    <w:r w:rsidR="000E7491">
      <w:rPr>
        <w:lang w:val="fr-FR"/>
      </w:rPr>
      <w:tab/>
    </w:r>
    <w:r>
      <w:rPr>
        <w:lang w:val="fr-FR"/>
      </w:rPr>
      <w:tab/>
    </w:r>
    <w:r>
      <w:rPr>
        <w:lang w:val="fr-FR"/>
      </w:rPr>
      <w:tab/>
    </w:r>
    <w:r w:rsidR="00975B1F" w:rsidRPr="00975B1F">
      <w:rPr>
        <w:i/>
        <w:iCs/>
        <w:lang w:val="fr-FR"/>
      </w:rPr>
      <w:t>Entretien de 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B1570"/>
    <w:multiLevelType w:val="hybridMultilevel"/>
    <w:tmpl w:val="716CD2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A6FB7"/>
    <w:multiLevelType w:val="hybridMultilevel"/>
    <w:tmpl w:val="31E46A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1562D"/>
    <w:multiLevelType w:val="hybridMultilevel"/>
    <w:tmpl w:val="716CD2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5446C"/>
    <w:multiLevelType w:val="hybridMultilevel"/>
    <w:tmpl w:val="716CD27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4A575C"/>
    <w:multiLevelType w:val="hybridMultilevel"/>
    <w:tmpl w:val="34AC04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2801395">
    <w:abstractNumId w:val="3"/>
  </w:num>
  <w:num w:numId="2" w16cid:durableId="327826891">
    <w:abstractNumId w:val="0"/>
  </w:num>
  <w:num w:numId="3" w16cid:durableId="149562952">
    <w:abstractNumId w:val="1"/>
  </w:num>
  <w:num w:numId="4" w16cid:durableId="1430927347">
    <w:abstractNumId w:val="2"/>
  </w:num>
  <w:num w:numId="5" w16cid:durableId="15720362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7FD"/>
    <w:rsid w:val="000E7491"/>
    <w:rsid w:val="00141A79"/>
    <w:rsid w:val="001971F7"/>
    <w:rsid w:val="00201951"/>
    <w:rsid w:val="00215400"/>
    <w:rsid w:val="00244460"/>
    <w:rsid w:val="002C45CA"/>
    <w:rsid w:val="00346ABA"/>
    <w:rsid w:val="003C17FD"/>
    <w:rsid w:val="00485BAA"/>
    <w:rsid w:val="00510513"/>
    <w:rsid w:val="005F4CD6"/>
    <w:rsid w:val="0061619A"/>
    <w:rsid w:val="0063168D"/>
    <w:rsid w:val="006C7B54"/>
    <w:rsid w:val="00794AA8"/>
    <w:rsid w:val="00794B60"/>
    <w:rsid w:val="007E2671"/>
    <w:rsid w:val="007F2A31"/>
    <w:rsid w:val="0087713F"/>
    <w:rsid w:val="008A6AA4"/>
    <w:rsid w:val="008E1659"/>
    <w:rsid w:val="00975B1F"/>
    <w:rsid w:val="009C3201"/>
    <w:rsid w:val="00A313CC"/>
    <w:rsid w:val="00A33EB1"/>
    <w:rsid w:val="00BC6756"/>
    <w:rsid w:val="00C63B4D"/>
    <w:rsid w:val="00D40140"/>
    <w:rsid w:val="00E47745"/>
    <w:rsid w:val="00FF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0063D1"/>
  <w15:chartTrackingRefBased/>
  <w15:docId w15:val="{3142D594-C7C7-4308-B2C6-7A0510220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316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316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316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316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316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316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316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316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316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tesdescription">
    <w:name w:val="cotes description"/>
    <w:basedOn w:val="Normal"/>
    <w:next w:val="Normal"/>
    <w:qFormat/>
    <w:rsid w:val="008A6AA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60" w:after="0"/>
      <w:ind w:left="567" w:right="567"/>
      <w:contextualSpacing/>
      <w:jc w:val="center"/>
    </w:pPr>
    <w:rPr>
      <w:rFonts w:ascii="Century Gothic" w:hAnsi="Century Gothic"/>
      <w:b/>
      <w:sz w:val="24"/>
    </w:rPr>
  </w:style>
  <w:style w:type="paragraph" w:customStyle="1" w:styleId="cotesexemple">
    <w:name w:val="cotes exemple"/>
    <w:basedOn w:val="Normal"/>
    <w:next w:val="Normal"/>
    <w:qFormat/>
    <w:rsid w:val="008A6AA4"/>
    <w:pPr>
      <w:tabs>
        <w:tab w:val="left" w:pos="1418"/>
        <w:tab w:val="left" w:pos="2835"/>
      </w:tabs>
      <w:ind w:left="567"/>
    </w:pPr>
    <w:rPr>
      <w:rFonts w:ascii="Century Gothic" w:hAnsi="Century Gothic"/>
      <w:sz w:val="24"/>
    </w:rPr>
  </w:style>
  <w:style w:type="paragraph" w:customStyle="1" w:styleId="classe">
    <w:name w:val="classe"/>
    <w:basedOn w:val="Normal"/>
    <w:next w:val="Normal"/>
    <w:qFormat/>
    <w:rsid w:val="008A6AA4"/>
    <w:pPr>
      <w:tabs>
        <w:tab w:val="left" w:pos="1418"/>
        <w:tab w:val="left" w:pos="2835"/>
      </w:tabs>
      <w:ind w:left="567"/>
      <w:jc w:val="both"/>
    </w:pPr>
    <w:rPr>
      <w:rFonts w:ascii="Century Gothic" w:hAnsi="Century Gothic"/>
      <w:sz w:val="24"/>
    </w:rPr>
  </w:style>
  <w:style w:type="character" w:customStyle="1" w:styleId="Titre1Car">
    <w:name w:val="Titre 1 Car"/>
    <w:basedOn w:val="Policepardfaut"/>
    <w:link w:val="Titre1"/>
    <w:uiPriority w:val="9"/>
    <w:rsid w:val="006316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6316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316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3168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3168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3168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3168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3168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3168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316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31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316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316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316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3168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3168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3168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316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3168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3168D"/>
    <w:rPr>
      <w:b/>
      <w:bCs/>
      <w:smallCaps/>
      <w:color w:val="0F476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63168D"/>
    <w:rPr>
      <w:color w:val="666666"/>
    </w:rPr>
  </w:style>
  <w:style w:type="paragraph" w:styleId="En-tte">
    <w:name w:val="header"/>
    <w:basedOn w:val="Normal"/>
    <w:link w:val="En-tteCar"/>
    <w:uiPriority w:val="99"/>
    <w:unhideWhenUsed/>
    <w:rsid w:val="006316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168D"/>
  </w:style>
  <w:style w:type="paragraph" w:styleId="Pieddepage">
    <w:name w:val="footer"/>
    <w:basedOn w:val="Normal"/>
    <w:link w:val="PieddepageCar"/>
    <w:uiPriority w:val="99"/>
    <w:unhideWhenUsed/>
    <w:rsid w:val="006316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168D"/>
  </w:style>
  <w:style w:type="paragraph" w:styleId="En-ttedetabledesmatires">
    <w:name w:val="TOC Heading"/>
    <w:basedOn w:val="Titre1"/>
    <w:next w:val="Normal"/>
    <w:uiPriority w:val="39"/>
    <w:unhideWhenUsed/>
    <w:qFormat/>
    <w:rsid w:val="00244460"/>
    <w:pPr>
      <w:spacing w:before="240" w:after="0"/>
      <w:outlineLvl w:val="9"/>
    </w:pPr>
    <w:rPr>
      <w:kern w:val="0"/>
      <w:sz w:val="32"/>
      <w:szCs w:val="32"/>
      <w:lang w:eastAsia="fr-CH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24446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4446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24446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EG\Travail_bachelor\Entretien\Model_entreti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63E4BA3347D448C8B3CD6EBEC55AB8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E5FB50-DB3A-43E8-A4FA-B2A974A2423A}"/>
      </w:docPartPr>
      <w:docPartBody>
        <w:p w:rsidR="006C10D9" w:rsidRDefault="00000000">
          <w:pPr>
            <w:pStyle w:val="B63E4BA3347D448C8B3CD6EBEC55AB81"/>
          </w:pPr>
          <w:r w:rsidRPr="002D5C10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1BCFF8AE6A784292B87E03F98EDF387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AE3C7D-4275-4804-A1EC-863EDEB27ED2}"/>
      </w:docPartPr>
      <w:docPartBody>
        <w:p w:rsidR="006C10D9" w:rsidRDefault="00000000">
          <w:pPr>
            <w:pStyle w:val="1BCFF8AE6A784292B87E03F98EDF387E"/>
          </w:pPr>
          <w:r w:rsidRPr="002D5C10">
            <w:rPr>
              <w:rStyle w:val="Textedelespacerserv"/>
            </w:rPr>
            <w:t>Cliquez ou appuyez ici pour entrer une date.</w:t>
          </w:r>
        </w:p>
      </w:docPartBody>
    </w:docPart>
    <w:docPart>
      <w:docPartPr>
        <w:name w:val="AEC78B517DA345C789ABA157FB61F5C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A2AC2C-08B1-4B51-8DB3-1A7A9712B400}"/>
      </w:docPartPr>
      <w:docPartBody>
        <w:p w:rsidR="00000000" w:rsidRDefault="006C10D9" w:rsidP="006C10D9">
          <w:pPr>
            <w:pStyle w:val="AEC78B517DA345C789ABA157FB61F5C9"/>
          </w:pPr>
          <w:r w:rsidRPr="002D5C10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AC7D03A1756C4D909EC6E2612A01CB7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255223-DC8F-4F01-9B48-5FB502830F44}"/>
      </w:docPartPr>
      <w:docPartBody>
        <w:p w:rsidR="00000000" w:rsidRDefault="006C10D9" w:rsidP="006C10D9">
          <w:pPr>
            <w:pStyle w:val="AC7D03A1756C4D909EC6E2612A01CB7B"/>
          </w:pPr>
          <w:r w:rsidRPr="002D5C10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FE80BD6CD8E745819A3E42D50E6242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3B8D35-FAF8-4BC6-AC61-4C5D51F84132}"/>
      </w:docPartPr>
      <w:docPartBody>
        <w:p w:rsidR="00000000" w:rsidRDefault="006C10D9" w:rsidP="006C10D9">
          <w:pPr>
            <w:pStyle w:val="FE80BD6CD8E745819A3E42D50E6242E3"/>
          </w:pPr>
          <w:r w:rsidRPr="002D5C10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77E"/>
    <w:rsid w:val="003D159C"/>
    <w:rsid w:val="006C10D9"/>
    <w:rsid w:val="00AF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CH" w:eastAsia="fr-C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C10D9"/>
    <w:rPr>
      <w:color w:val="666666"/>
    </w:rPr>
  </w:style>
  <w:style w:type="paragraph" w:customStyle="1" w:styleId="B63E4BA3347D448C8B3CD6EBEC55AB81">
    <w:name w:val="B63E4BA3347D448C8B3CD6EBEC55AB81"/>
  </w:style>
  <w:style w:type="paragraph" w:customStyle="1" w:styleId="1BCFF8AE6A784292B87E03F98EDF387E">
    <w:name w:val="1BCFF8AE6A784292B87E03F98EDF387E"/>
  </w:style>
  <w:style w:type="paragraph" w:customStyle="1" w:styleId="AEC78B517DA345C789ABA157FB61F5C9">
    <w:name w:val="AEC78B517DA345C789ABA157FB61F5C9"/>
    <w:rsid w:val="006C10D9"/>
  </w:style>
  <w:style w:type="paragraph" w:customStyle="1" w:styleId="AC7D03A1756C4D909EC6E2612A01CB7B">
    <w:name w:val="AC7D03A1756C4D909EC6E2612A01CB7B"/>
    <w:rsid w:val="006C10D9"/>
  </w:style>
  <w:style w:type="paragraph" w:customStyle="1" w:styleId="FE80BD6CD8E745819A3E42D50E6242E3">
    <w:name w:val="FE80BD6CD8E745819A3E42D50E6242E3"/>
    <w:rsid w:val="006C10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3BF10-F149-46C3-B00A-072FE8FF1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Model_entretien</Template>
  <TotalTime>646</TotalTime>
  <Pages>4</Pages>
  <Words>456</Words>
  <Characters>2508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9</vt:i4>
      </vt:variant>
    </vt:vector>
  </HeadingPairs>
  <TitlesOfParts>
    <vt:vector size="10" baseType="lpstr">
      <vt:lpstr/>
      <vt:lpstr/>
      <vt:lpstr>Entretien semi-conduit de &lt;…&gt;</vt:lpstr>
      <vt:lpstr>    Question 1 : quelle expérience as-tu, dans le domaine de la migration et des arc</vt:lpstr>
      <vt:lpstr>    Question 2 : As-tu des conseils sur la migration d’une base de données, des poin</vt:lpstr>
      <vt:lpstr>    Question 3 : Quelles outils utilises tu pour la migration de base de données ?</vt:lpstr>
      <vt:lpstr>    Question 4 : Peux-tu décrire le fonctionnement d’un scripte de migration ?</vt:lpstr>
      <vt:lpstr>    Question 5 : Comment vois-tu les évolutions du moment en matière technologique p</vt:lpstr>
      <vt:lpstr>    Question 5 : Sur le plan des bases de données,</vt:lpstr>
      <vt:lpstr>    Commentaire </vt:lpstr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rollinet</dc:creator>
  <cp:keywords/>
  <dc:description/>
  <cp:lastModifiedBy>Rollinet Raphaël</cp:lastModifiedBy>
  <cp:revision>14</cp:revision>
  <dcterms:created xsi:type="dcterms:W3CDTF">2024-03-25T08:01:00Z</dcterms:created>
  <dcterms:modified xsi:type="dcterms:W3CDTF">2024-04-21T18:43:00Z</dcterms:modified>
</cp:coreProperties>
</file>